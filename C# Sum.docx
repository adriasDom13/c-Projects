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15" w:type="dxa"/>
          <w:right w:w="115" w:type="dxa"/>
        </w:tblCellMar>
        <w:tblLook w:val="04A0" w:firstRow="1" w:lastRow="0" w:firstColumn="1" w:lastColumn="0" w:noHBand="0" w:noVBand="1"/>
        <w:tblCaption w:val="Layout table"/>
      </w:tblPr>
      <w:tblGrid>
        <w:gridCol w:w="3603"/>
        <w:gridCol w:w="650"/>
        <w:gridCol w:w="6547"/>
      </w:tblGrid>
      <w:tr w:rsidR="001B2ABD" w14:paraId="7C611066" w14:textId="77777777" w:rsidTr="00311F9F">
        <w:trPr>
          <w:trHeight w:val="4410"/>
        </w:trPr>
        <w:tc>
          <w:tcPr>
            <w:tcW w:w="3603" w:type="dxa"/>
            <w:vAlign w:val="bottom"/>
          </w:tcPr>
          <w:p w14:paraId="32CB958E" w14:textId="19691060" w:rsidR="001B2ABD" w:rsidRDefault="008854D8" w:rsidP="001B2ABD">
            <w:pPr>
              <w:tabs>
                <w:tab w:val="left" w:pos="990"/>
              </w:tabs>
              <w:jc w:val="center"/>
            </w:pPr>
            <w:r>
              <w:rPr>
                <w:rFonts w:cstheme="minorHAnsi"/>
                <w:noProof/>
              </w:rPr>
              <w:drawing>
                <wp:anchor distT="0" distB="0" distL="114300" distR="114300" simplePos="0" relativeHeight="251622400" behindDoc="0" locked="0" layoutInCell="1" allowOverlap="1" wp14:anchorId="04656EB3" wp14:editId="19ED0948">
                  <wp:simplePos x="0" y="0"/>
                  <wp:positionH relativeFrom="margin">
                    <wp:posOffset>-88265</wp:posOffset>
                  </wp:positionH>
                  <wp:positionV relativeFrom="paragraph">
                    <wp:posOffset>82550</wp:posOffset>
                  </wp:positionV>
                  <wp:extent cx="2266950" cy="2419985"/>
                  <wp:effectExtent l="76200" t="57150" r="76200" b="10280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8871.jpg"/>
                          <pic:cNvPicPr/>
                        </pic:nvPicPr>
                        <pic:blipFill rotWithShape="1">
                          <a:blip r:embed="rId8" cstate="print">
                            <a:extLst>
                              <a:ext uri="{28A0092B-C50C-407E-A947-70E740481C1C}">
                                <a14:useLocalDpi xmlns:a14="http://schemas.microsoft.com/office/drawing/2010/main" val="0"/>
                              </a:ext>
                            </a:extLst>
                          </a:blip>
                          <a:srcRect t="10340" b="34894"/>
                          <a:stretch/>
                        </pic:blipFill>
                        <pic:spPr bwMode="auto">
                          <a:xfrm>
                            <a:off x="0" y="0"/>
                            <a:ext cx="2266950" cy="2419985"/>
                          </a:xfrm>
                          <a:prstGeom prst="ellipse">
                            <a:avLst/>
                          </a:prstGeom>
                          <a:ln w="3175" cap="rnd">
                            <a:solidFill>
                              <a:schemeClr val="bg2">
                                <a:lumMod val="50000"/>
                              </a:schemeClr>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2BA5">
              <w:rPr>
                <w:noProof/>
              </w:rPr>
              <w:drawing>
                <wp:anchor distT="0" distB="0" distL="114300" distR="114300" simplePos="0" relativeHeight="251698176" behindDoc="1" locked="0" layoutInCell="1" allowOverlap="1" wp14:anchorId="3C7B9EA4" wp14:editId="5E3DF36A">
                  <wp:simplePos x="0" y="0"/>
                  <wp:positionH relativeFrom="margin">
                    <wp:posOffset>-278130</wp:posOffset>
                  </wp:positionH>
                  <wp:positionV relativeFrom="paragraph">
                    <wp:posOffset>-317500</wp:posOffset>
                  </wp:positionV>
                  <wp:extent cx="7239635" cy="9688195"/>
                  <wp:effectExtent l="0" t="0" r="0" b="8255"/>
                  <wp:wrapNone/>
                  <wp:docPr id="18" name="Picture 18" descr="A close-up of a glob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globe&#10;&#10;Description automatically generated with low confidence"/>
                          <pic:cNvPicPr/>
                        </pic:nvPicPr>
                        <pic:blipFill rotWithShape="1">
                          <a:blip r:embed="rId9">
                            <a:alphaModFix amt="20000"/>
                            <a:duotone>
                              <a:prstClr val="black"/>
                              <a:srgbClr val="D9C3A5">
                                <a:tint val="50000"/>
                                <a:satMod val="180000"/>
                              </a:srgbClr>
                            </a:duotone>
                            <a:extLst>
                              <a:ext uri="{28A0092B-C50C-407E-A947-70E740481C1C}">
                                <a14:useLocalDpi xmlns:a14="http://schemas.microsoft.com/office/drawing/2010/main" val="0"/>
                              </a:ext>
                            </a:extLst>
                          </a:blip>
                          <a:srcRect b="14015"/>
                          <a:stretch/>
                        </pic:blipFill>
                        <pic:spPr bwMode="auto">
                          <a:xfrm>
                            <a:off x="0" y="0"/>
                            <a:ext cx="7239635" cy="9688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50" w:type="dxa"/>
          </w:tcPr>
          <w:p w14:paraId="473536D0" w14:textId="43E20E64" w:rsidR="001B2ABD" w:rsidRDefault="001B2ABD" w:rsidP="000C45FF">
            <w:pPr>
              <w:tabs>
                <w:tab w:val="left" w:pos="990"/>
              </w:tabs>
            </w:pPr>
          </w:p>
        </w:tc>
        <w:tc>
          <w:tcPr>
            <w:tcW w:w="6547" w:type="dxa"/>
            <w:vAlign w:val="bottom"/>
          </w:tcPr>
          <w:p w14:paraId="5F849550" w14:textId="4E0332FB" w:rsidR="00B805E4" w:rsidRPr="009919E7" w:rsidRDefault="009F68C2" w:rsidP="006E1C14">
            <w:r w:rsidRPr="00EF343A">
              <w:rPr>
                <w:rFonts w:ascii="Arial" w:eastAsiaTheme="minorHAnsi" w:hAnsi="Arial" w:cs="Arial"/>
                <w:b/>
                <w:noProof/>
                <w:color w:val="D8B25C" w:themeColor="accent4"/>
                <w:szCs w:val="22"/>
                <w:lang w:eastAsia="en-US"/>
              </w:rPr>
              <mc:AlternateContent>
                <mc:Choice Requires="wps">
                  <w:drawing>
                    <wp:anchor distT="45720" distB="45720" distL="114300" distR="114300" simplePos="0" relativeHeight="251700224" behindDoc="1" locked="0" layoutInCell="1" allowOverlap="1" wp14:anchorId="080281E9" wp14:editId="509B5A60">
                      <wp:simplePos x="0" y="0"/>
                      <wp:positionH relativeFrom="column">
                        <wp:posOffset>-4445</wp:posOffset>
                      </wp:positionH>
                      <wp:positionV relativeFrom="paragraph">
                        <wp:posOffset>-1439545</wp:posOffset>
                      </wp:positionV>
                      <wp:extent cx="4090670" cy="128524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0670" cy="1285240"/>
                              </a:xfrm>
                              <a:prstGeom prst="rect">
                                <a:avLst/>
                              </a:prstGeom>
                              <a:noFill/>
                              <a:ln w="9525">
                                <a:noFill/>
                                <a:miter lim="800000"/>
                                <a:headEnd/>
                                <a:tailEnd/>
                              </a:ln>
                            </wps:spPr>
                            <wps:txbx>
                              <w:txbxContent>
                                <w:p w14:paraId="3763D259" w14:textId="77777777" w:rsidR="00EF343A" w:rsidRDefault="00EF343A" w:rsidP="00EF343A">
                                  <w:pPr>
                                    <w:pStyle w:val="NoSpacing"/>
                                  </w:pPr>
                                  <w:r>
                                    <w:t>Hi, I’m a s</w:t>
                                  </w:r>
                                  <w:r w:rsidRPr="009919E7">
                                    <w:t xml:space="preserve">trong analytical thinker with problem solving and presentation skills. </w:t>
                                  </w:r>
                                  <w:r>
                                    <w:t>10</w:t>
                                  </w:r>
                                  <w:r w:rsidRPr="009919E7">
                                    <w:t xml:space="preserve"> years’ experience in Data</w:t>
                                  </w:r>
                                  <w:r>
                                    <w:t>, Technology and Business transformation since the beginning of my career</w:t>
                                  </w:r>
                                  <w:r w:rsidRPr="009919E7">
                                    <w:t>.</w:t>
                                  </w:r>
                                  <w:r>
                                    <w:t xml:space="preserve"> My k</w:t>
                                  </w:r>
                                  <w:r w:rsidRPr="009919E7">
                                    <w:t>ey Interest are in the field of Data Analytics and Science, Business Process Management</w:t>
                                  </w:r>
                                  <w:r>
                                    <w:t xml:space="preserve">, </w:t>
                                  </w:r>
                                  <w:r w:rsidRPr="009919E7">
                                    <w:t>Business Solution Development</w:t>
                                  </w:r>
                                  <w:r>
                                    <w:t xml:space="preserve"> and Artificial Intelligence</w:t>
                                  </w:r>
                                  <w:r w:rsidRPr="009919E7">
                                    <w:t>. Completing a master’s degree in Information Technology. Leading business transformation through Analytics and Automation provid</w:t>
                                  </w:r>
                                  <w:r>
                                    <w:t>ing</w:t>
                                  </w:r>
                                  <w:r w:rsidRPr="009919E7">
                                    <w:t xml:space="preserve"> decision support insights for the organization.  </w:t>
                                  </w:r>
                                </w:p>
                                <w:p w14:paraId="755E827B" w14:textId="49CF790D" w:rsidR="00EF343A" w:rsidRDefault="00EF34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0281E9" id="_x0000_t202" coordsize="21600,21600" o:spt="202" path="m,l,21600r21600,l21600,xe">
                      <v:stroke joinstyle="miter"/>
                      <v:path gradientshapeok="t" o:connecttype="rect"/>
                    </v:shapetype>
                    <v:shape id="Text Box 2" o:spid="_x0000_s1026" type="#_x0000_t202" style="position:absolute;margin-left:-.35pt;margin-top:-113.35pt;width:322.1pt;height:101.2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" filled="f" stroked="f">
                      <v:textbox>
                        <w:txbxContent>
                          <w:p w14:paraId="3763D259" w14:textId="77777777" w:rsidR="00EF343A" w:rsidRDefault="00EF343A" w:rsidP="00EF343A">
                            <w:pPr>
                              <w:pStyle w:val="NoSpacing"/>
                            </w:pPr>
                            <w:r>
                              <w:t>Hi, I’m a s</w:t>
                            </w:r>
                            <w:r w:rsidRPr="009919E7">
                              <w:t xml:space="preserve">trong analytical thinker with problem solving and presentation skills. </w:t>
                            </w:r>
                            <w:r>
                              <w:t>10</w:t>
                            </w:r>
                            <w:r w:rsidRPr="009919E7">
                              <w:t xml:space="preserve"> years’ experience in Data</w:t>
                            </w:r>
                            <w:r>
                              <w:t>, Technology and Business transformation since the beginning of my career</w:t>
                            </w:r>
                            <w:r w:rsidRPr="009919E7">
                              <w:t>.</w:t>
                            </w:r>
                            <w:r>
                              <w:t xml:space="preserve"> My k</w:t>
                            </w:r>
                            <w:r w:rsidRPr="009919E7">
                              <w:t>ey Interest are in the field of Data Analytics and Science, Business Process Management</w:t>
                            </w:r>
                            <w:r>
                              <w:t xml:space="preserve">, </w:t>
                            </w:r>
                            <w:r w:rsidRPr="009919E7">
                              <w:t>Business Solution Development</w:t>
                            </w:r>
                            <w:r>
                              <w:t xml:space="preserve"> and Artificial Intelligence</w:t>
                            </w:r>
                            <w:r w:rsidRPr="009919E7">
                              <w:t>. Completing a master’s degree in Information Technology. Leading business transformation through Analytics and Automation provid</w:t>
                            </w:r>
                            <w:r>
                              <w:t>ing</w:t>
                            </w:r>
                            <w:r w:rsidRPr="009919E7">
                              <w:t xml:space="preserve"> decision support insights for the organization.  </w:t>
                            </w:r>
                          </w:p>
                          <w:p w14:paraId="755E827B" w14:textId="49CF790D" w:rsidR="00EF343A" w:rsidRDefault="00EF343A"/>
                        </w:txbxContent>
                      </v:textbox>
                    </v:shape>
                  </w:pict>
                </mc:Fallback>
              </mc:AlternateContent>
            </w:r>
            <w:r w:rsidR="006E1C14" w:rsidRPr="002B4781">
              <w:rPr>
                <w:rFonts w:ascii="Arial" w:hAnsi="Arial" w:cs="Arial"/>
                <w:noProof/>
                <w:color w:val="D8B25C" w:themeColor="accent4"/>
                <w:szCs w:val="22"/>
              </w:rPr>
              <mc:AlternateContent>
                <mc:Choice Requires="wps">
                  <w:drawing>
                    <wp:anchor distT="45720" distB="45720" distL="114300" distR="114300" simplePos="0" relativeHeight="251645952" behindDoc="1" locked="0" layoutInCell="1" allowOverlap="1" wp14:anchorId="656576FA" wp14:editId="7156309B">
                      <wp:simplePos x="0" y="0"/>
                      <wp:positionH relativeFrom="column">
                        <wp:posOffset>-211455</wp:posOffset>
                      </wp:positionH>
                      <wp:positionV relativeFrom="paragraph">
                        <wp:posOffset>-2598420</wp:posOffset>
                      </wp:positionV>
                      <wp:extent cx="4291965" cy="115570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965" cy="1155700"/>
                              </a:xfrm>
                              <a:prstGeom prst="rect">
                                <a:avLst/>
                              </a:prstGeom>
                              <a:solidFill>
                                <a:srgbClr val="FFFFFF"/>
                              </a:solidFill>
                              <a:ln w="9525">
                                <a:noFill/>
                                <a:miter lim="800000"/>
                                <a:headEnd/>
                                <a:tailEnd/>
                              </a:ln>
                            </wps:spPr>
                            <wps:txbx>
                              <w:txbxContent>
                                <w:p w14:paraId="507F8C9A" w14:textId="77777777" w:rsidR="006E1C14" w:rsidRPr="00B805E4" w:rsidRDefault="006E1C14" w:rsidP="006E1C14">
                                  <w:pPr>
                                    <w:pStyle w:val="Title"/>
                                    <w:rPr>
                                      <w:sz w:val="52"/>
                                      <w:szCs w:val="52"/>
                                    </w:rPr>
                                  </w:pPr>
                                  <w:r w:rsidRPr="00B805E4">
                                    <w:rPr>
                                      <w:sz w:val="52"/>
                                      <w:szCs w:val="52"/>
                                    </w:rPr>
                                    <w:t>Dominique Q. Adrias</w:t>
                                  </w:r>
                                </w:p>
                                <w:p w14:paraId="4841CFEE" w14:textId="77777777" w:rsidR="006E1C14" w:rsidRDefault="006E1C14" w:rsidP="006E1C14">
                                  <w:pPr>
                                    <w:pStyle w:val="Title"/>
                                    <w:rPr>
                                      <w:rFonts w:ascii="EYInterstate" w:hAnsi="EYInterstate"/>
                                      <w:b/>
                                      <w:bCs/>
                                      <w:sz w:val="24"/>
                                      <w:szCs w:val="24"/>
                                    </w:rPr>
                                  </w:pPr>
                                  <w:r w:rsidRPr="00E039B8">
                                    <w:rPr>
                                      <w:rFonts w:ascii="EYInterstate" w:hAnsi="EYInterstate"/>
                                      <w:b/>
                                      <w:bCs/>
                                      <w:sz w:val="24"/>
                                      <w:szCs w:val="24"/>
                                    </w:rPr>
                                    <w:t>Business Analyst and Automation Consultant/</w:t>
                                  </w:r>
                                  <w:r>
                                    <w:rPr>
                                      <w:rFonts w:ascii="EYInterstate" w:hAnsi="EYInterstate"/>
                                      <w:b/>
                                      <w:bCs/>
                                      <w:sz w:val="24"/>
                                      <w:szCs w:val="24"/>
                                    </w:rPr>
                                    <w:t>Project manager</w:t>
                                  </w:r>
                                </w:p>
                                <w:p w14:paraId="12037481" w14:textId="1FD2AB17" w:rsidR="0066611C" w:rsidRDefault="006E1C14" w:rsidP="006E1C14">
                                  <w:r w:rsidRPr="00B805E4">
                                    <w:rPr>
                                      <w:i/>
                                      <w:iCs/>
                                      <w:u w:val="single"/>
                                    </w:rPr>
                                    <w:t>Please go through the experience highlight section for my further professional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576FA" id="_x0000_s1027" type="#_x0000_t202" style="position:absolute;margin-left:-16.65pt;margin-top:-204.6pt;width:337.95pt;height:9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" stroked="f">
                      <v:textbox>
                        <w:txbxContent>
                          <w:p w14:paraId="507F8C9A" w14:textId="77777777" w:rsidR="006E1C14" w:rsidRPr="00B805E4" w:rsidRDefault="006E1C14" w:rsidP="006E1C14">
                            <w:pPr>
                              <w:pStyle w:val="Title"/>
                              <w:rPr>
                                <w:sz w:val="52"/>
                                <w:szCs w:val="52"/>
                              </w:rPr>
                            </w:pPr>
                            <w:r w:rsidRPr="00B805E4">
                              <w:rPr>
                                <w:sz w:val="52"/>
                                <w:szCs w:val="52"/>
                              </w:rPr>
                              <w:t>Dominique Q. Adrias</w:t>
                            </w:r>
                          </w:p>
                          <w:p w14:paraId="4841CFEE" w14:textId="77777777" w:rsidR="006E1C14" w:rsidRDefault="006E1C14" w:rsidP="006E1C14">
                            <w:pPr>
                              <w:pStyle w:val="Title"/>
                              <w:rPr>
                                <w:rFonts w:ascii="EYInterstate" w:hAnsi="EYInterstate"/>
                                <w:b/>
                                <w:bCs/>
                                <w:sz w:val="24"/>
                                <w:szCs w:val="24"/>
                              </w:rPr>
                            </w:pPr>
                            <w:r w:rsidRPr="00E039B8">
                              <w:rPr>
                                <w:rFonts w:ascii="EYInterstate" w:hAnsi="EYInterstate"/>
                                <w:b/>
                                <w:bCs/>
                                <w:sz w:val="24"/>
                                <w:szCs w:val="24"/>
                              </w:rPr>
                              <w:t>Business Analyst and Automation Consultant/</w:t>
                            </w:r>
                            <w:r>
                              <w:rPr>
                                <w:rFonts w:ascii="EYInterstate" w:hAnsi="EYInterstate"/>
                                <w:b/>
                                <w:bCs/>
                                <w:sz w:val="24"/>
                                <w:szCs w:val="24"/>
                              </w:rPr>
                              <w:t>Project manager</w:t>
                            </w:r>
                          </w:p>
                          <w:p w14:paraId="12037481" w14:textId="1FD2AB17" w:rsidR="0066611C" w:rsidRDefault="006E1C14" w:rsidP="006E1C14">
                            <w:r w:rsidRPr="00B805E4">
                              <w:rPr>
                                <w:i/>
                                <w:iCs/>
                                <w:u w:val="single"/>
                              </w:rPr>
                              <w:t>Please go through the experience highlight section for my further professional experience</w:t>
                            </w:r>
                          </w:p>
                        </w:txbxContent>
                      </v:textbox>
                    </v:shape>
                  </w:pict>
                </mc:Fallback>
              </mc:AlternateContent>
            </w:r>
          </w:p>
        </w:tc>
      </w:tr>
      <w:tr w:rsidR="001B2ABD" w14:paraId="54F2C18E" w14:textId="77777777" w:rsidTr="00311F9F">
        <w:tc>
          <w:tcPr>
            <w:tcW w:w="3603" w:type="dxa"/>
          </w:tcPr>
          <w:p w14:paraId="4B2177E6" w14:textId="72731B48" w:rsidR="0066611C" w:rsidRPr="009F68C2" w:rsidRDefault="0066611C" w:rsidP="000041C4">
            <w:pPr>
              <w:pStyle w:val="NoSpacing"/>
              <w:rPr>
                <w:rFonts w:asciiTheme="majorHAnsi" w:eastAsiaTheme="majorEastAsia" w:hAnsiTheme="majorHAnsi" w:cstheme="majorBidi"/>
                <w:b/>
                <w:caps/>
                <w:color w:val="355D7E" w:themeColor="accent1" w:themeShade="80"/>
                <w:sz w:val="22"/>
                <w:szCs w:val="24"/>
              </w:rPr>
            </w:pPr>
          </w:p>
          <w:p w14:paraId="457D1797" w14:textId="77777777" w:rsidR="0066611C" w:rsidRPr="0066611C" w:rsidRDefault="00913549" w:rsidP="0066611C">
            <w:pPr>
              <w:pStyle w:val="NoSpacing"/>
              <w:rPr>
                <w:rFonts w:asciiTheme="majorHAnsi" w:eastAsiaTheme="majorEastAsia" w:hAnsiTheme="majorHAnsi" w:cstheme="majorBidi"/>
                <w:b/>
                <w:caps/>
                <w:color w:val="355D7E" w:themeColor="accent1" w:themeShade="80"/>
                <w:sz w:val="22"/>
                <w:szCs w:val="24"/>
              </w:rPr>
            </w:pPr>
            <w:sdt>
              <w:sdtPr>
                <w:rPr>
                  <w:rFonts w:asciiTheme="majorHAnsi" w:eastAsiaTheme="majorEastAsia" w:hAnsiTheme="majorHAnsi" w:cstheme="majorBidi"/>
                  <w:b/>
                  <w:caps/>
                  <w:color w:val="355D7E" w:themeColor="accent1" w:themeShade="80"/>
                  <w:sz w:val="22"/>
                  <w:szCs w:val="24"/>
                </w:rPr>
                <w:id w:val="-1954003311"/>
                <w:placeholder>
                  <w:docPart w:val="594E441926EC4367947A03259CB8B5B8"/>
                </w:placeholder>
                <w:temporary/>
                <w:showingPlcHdr/>
                <w15:appearance w15:val="hidden"/>
              </w:sdtPr>
              <w:sdtEndPr/>
              <w:sdtContent>
                <w:r w:rsidR="0066611C" w:rsidRPr="0066611C">
                  <w:rPr>
                    <w:rFonts w:asciiTheme="majorHAnsi" w:eastAsiaTheme="majorEastAsia" w:hAnsiTheme="majorHAnsi" w:cstheme="majorBidi"/>
                    <w:b/>
                    <w:caps/>
                    <w:color w:val="355D7E" w:themeColor="accent1" w:themeShade="80"/>
                    <w:sz w:val="22"/>
                    <w:szCs w:val="24"/>
                  </w:rPr>
                  <w:t>Contact</w:t>
                </w:r>
              </w:sdtContent>
            </w:sdt>
          </w:p>
          <w:p w14:paraId="4F856F01" w14:textId="5735C96C" w:rsidR="0066611C" w:rsidRPr="0066611C" w:rsidRDefault="00913549" w:rsidP="0066611C">
            <w:pPr>
              <w:pStyle w:val="NoSpacing"/>
              <w:rPr>
                <w:rFonts w:asciiTheme="majorHAnsi" w:eastAsiaTheme="majorEastAsia" w:hAnsiTheme="majorHAnsi" w:cstheme="majorBidi"/>
                <w:b/>
                <w:caps/>
                <w:color w:val="355D7E" w:themeColor="accent1" w:themeShade="80"/>
                <w:sz w:val="22"/>
                <w:szCs w:val="24"/>
              </w:rPr>
            </w:pPr>
            <w:sdt>
              <w:sdtPr>
                <w:rPr>
                  <w:rFonts w:asciiTheme="majorHAnsi" w:eastAsiaTheme="majorEastAsia" w:hAnsiTheme="majorHAnsi" w:cstheme="majorBidi"/>
                  <w:b/>
                  <w:caps/>
                  <w:color w:val="355D7E" w:themeColor="accent1" w:themeShade="80"/>
                  <w:sz w:val="22"/>
                  <w:szCs w:val="24"/>
                </w:rPr>
                <w:id w:val="1111563247"/>
                <w:placeholder>
                  <w:docPart w:val="843897AC7DF24DF3902F9192849CEE56"/>
                </w:placeholder>
                <w:temporary/>
                <w:showingPlcHdr/>
                <w15:appearance w15:val="hidden"/>
              </w:sdtPr>
              <w:sdtEndPr/>
              <w:sdtContent>
                <w:r w:rsidR="0066611C" w:rsidRPr="0066611C">
                  <w:rPr>
                    <w:szCs w:val="18"/>
                  </w:rPr>
                  <w:t>PHONE:</w:t>
                </w:r>
              </w:sdtContent>
            </w:sdt>
          </w:p>
          <w:p w14:paraId="4D00590C" w14:textId="64B42550" w:rsidR="0066611C" w:rsidRDefault="0066611C" w:rsidP="0066611C">
            <w:pPr>
              <w:pStyle w:val="NoSpacing"/>
            </w:pPr>
            <w:r>
              <w:t>+63 967-615-3379</w:t>
            </w:r>
          </w:p>
          <w:p w14:paraId="2164F97A" w14:textId="77777777" w:rsidR="0066611C" w:rsidRPr="004D3011" w:rsidRDefault="0066611C" w:rsidP="0066611C"/>
          <w:p w14:paraId="39C3882D" w14:textId="77777777" w:rsidR="0066611C" w:rsidRDefault="00913549" w:rsidP="0066611C">
            <w:sdt>
              <w:sdtPr>
                <w:id w:val="-672802004"/>
                <w:placeholder>
                  <w:docPart w:val="CC61CFDD367143CA9692974987841908"/>
                </w:placeholder>
                <w:temporary/>
                <w:showingPlcHdr/>
                <w15:appearance w15:val="hidden"/>
              </w:sdtPr>
              <w:sdtEndPr/>
              <w:sdtContent>
                <w:r w:rsidR="0066611C">
                  <w:t>LINKEDIN:</w:t>
                </w:r>
              </w:sdtContent>
            </w:sdt>
          </w:p>
          <w:p w14:paraId="1D4BEB6F" w14:textId="77777777" w:rsidR="0066611C" w:rsidRDefault="0066611C" w:rsidP="0066611C">
            <w:r w:rsidRPr="009919E7">
              <w:t>linkedin.com/in/dominique-adrias</w:t>
            </w:r>
          </w:p>
          <w:p w14:paraId="0493C6F0" w14:textId="77777777" w:rsidR="0066611C" w:rsidRDefault="0066611C" w:rsidP="0066611C"/>
          <w:p w14:paraId="34438ED9" w14:textId="77777777" w:rsidR="0066611C" w:rsidRDefault="00913549" w:rsidP="0066611C">
            <w:sdt>
              <w:sdtPr>
                <w:id w:val="-240260293"/>
                <w:placeholder>
                  <w:docPart w:val="D6E198993718423F9DD2A8698202FFB9"/>
                </w:placeholder>
                <w:temporary/>
                <w:showingPlcHdr/>
                <w15:appearance w15:val="hidden"/>
              </w:sdtPr>
              <w:sdtEndPr/>
              <w:sdtContent>
                <w:r w:rsidR="0066611C" w:rsidRPr="004D3011">
                  <w:t>EMAIL</w:t>
                </w:r>
              </w:sdtContent>
            </w:sdt>
          </w:p>
          <w:p w14:paraId="1ECBF460" w14:textId="77777777" w:rsidR="0066611C" w:rsidRPr="0070340F" w:rsidRDefault="0066611C" w:rsidP="0066611C">
            <w:r>
              <w:t>Adriasdom13@gmail.com</w:t>
            </w:r>
          </w:p>
          <w:p w14:paraId="4C12C5C5" w14:textId="77777777" w:rsidR="0066611C" w:rsidRDefault="0066611C" w:rsidP="000041C4">
            <w:pPr>
              <w:pStyle w:val="NoSpacing"/>
            </w:pPr>
          </w:p>
          <w:p w14:paraId="0F7F58D0" w14:textId="78EA83BC" w:rsidR="0066611C" w:rsidRPr="00F761DB" w:rsidRDefault="0066611C" w:rsidP="0066611C">
            <w:pPr>
              <w:pStyle w:val="NoSpacing"/>
              <w:rPr>
                <w:rFonts w:asciiTheme="majorHAnsi" w:eastAsiaTheme="majorEastAsia" w:hAnsiTheme="majorHAnsi" w:cstheme="majorBidi"/>
                <w:b/>
                <w:caps/>
                <w:color w:val="355D7E" w:themeColor="accent1" w:themeShade="80"/>
                <w:sz w:val="22"/>
                <w:szCs w:val="24"/>
              </w:rPr>
            </w:pPr>
            <w:r>
              <w:rPr>
                <w:rFonts w:asciiTheme="majorHAnsi" w:eastAsiaTheme="majorEastAsia" w:hAnsiTheme="majorHAnsi" w:cstheme="majorBidi"/>
                <w:b/>
                <w:caps/>
                <w:color w:val="355D7E" w:themeColor="accent1" w:themeShade="80"/>
                <w:sz w:val="22"/>
                <w:szCs w:val="24"/>
              </w:rPr>
              <w:t>Education</w:t>
            </w:r>
          </w:p>
          <w:p w14:paraId="237E6AAA" w14:textId="5827EC45" w:rsidR="0066611C" w:rsidRPr="0066611C" w:rsidRDefault="0066611C" w:rsidP="0066611C">
            <w:pPr>
              <w:rPr>
                <w:szCs w:val="22"/>
              </w:rPr>
            </w:pPr>
            <w:r w:rsidRPr="0066611C">
              <w:rPr>
                <w:szCs w:val="22"/>
              </w:rPr>
              <w:t>BSBA Management|</w:t>
            </w:r>
            <w:r>
              <w:rPr>
                <w:szCs w:val="22"/>
              </w:rPr>
              <w:t xml:space="preserve"> 2014</w:t>
            </w:r>
          </w:p>
          <w:p w14:paraId="043AC1C0" w14:textId="291B8D9C" w:rsidR="0066611C" w:rsidRPr="0066611C" w:rsidRDefault="0066611C" w:rsidP="0066611C">
            <w:pPr>
              <w:rPr>
                <w:szCs w:val="22"/>
              </w:rPr>
            </w:pPr>
            <w:r w:rsidRPr="0066611C">
              <w:rPr>
                <w:szCs w:val="22"/>
              </w:rPr>
              <w:t xml:space="preserve">Universidad de Manila </w:t>
            </w:r>
          </w:p>
          <w:p w14:paraId="6D3EEA48" w14:textId="77777777" w:rsidR="0066611C" w:rsidRPr="0066611C" w:rsidRDefault="0066611C" w:rsidP="0066611C">
            <w:pPr>
              <w:rPr>
                <w:szCs w:val="22"/>
              </w:rPr>
            </w:pPr>
          </w:p>
          <w:p w14:paraId="21AEC88A" w14:textId="226F02A4" w:rsidR="0066611C" w:rsidRPr="0066611C" w:rsidRDefault="0066611C" w:rsidP="0066611C">
            <w:pPr>
              <w:rPr>
                <w:szCs w:val="22"/>
              </w:rPr>
            </w:pPr>
            <w:r w:rsidRPr="0066611C">
              <w:rPr>
                <w:szCs w:val="22"/>
              </w:rPr>
              <w:t>Master in Info. Technology|</w:t>
            </w:r>
            <w:r>
              <w:rPr>
                <w:szCs w:val="22"/>
              </w:rPr>
              <w:t xml:space="preserve"> Present</w:t>
            </w:r>
          </w:p>
          <w:p w14:paraId="6820087A" w14:textId="1FF201B1" w:rsidR="0066611C" w:rsidRPr="0066611C" w:rsidRDefault="0066611C" w:rsidP="0066611C">
            <w:pPr>
              <w:rPr>
                <w:szCs w:val="22"/>
              </w:rPr>
            </w:pPr>
            <w:r w:rsidRPr="0066611C">
              <w:rPr>
                <w:szCs w:val="22"/>
              </w:rPr>
              <w:t>Adamson University</w:t>
            </w:r>
          </w:p>
          <w:p w14:paraId="63A0DD49" w14:textId="6CE3C32E" w:rsidR="00036450" w:rsidRPr="0066611C" w:rsidRDefault="00036450" w:rsidP="009260CD">
            <w:pPr>
              <w:rPr>
                <w:szCs w:val="22"/>
              </w:rPr>
            </w:pPr>
          </w:p>
          <w:p w14:paraId="2D5626D7" w14:textId="4943D298" w:rsidR="00036450" w:rsidRDefault="0066611C" w:rsidP="00036450">
            <w:pPr>
              <w:rPr>
                <w:rFonts w:asciiTheme="majorHAnsi" w:eastAsiaTheme="majorEastAsia" w:hAnsiTheme="majorHAnsi" w:cstheme="majorBidi"/>
                <w:b/>
                <w:caps/>
                <w:color w:val="355D7E" w:themeColor="accent1" w:themeShade="80"/>
                <w:sz w:val="22"/>
                <w:szCs w:val="24"/>
              </w:rPr>
            </w:pPr>
            <w:r>
              <w:rPr>
                <w:rFonts w:asciiTheme="majorHAnsi" w:eastAsiaTheme="majorEastAsia" w:hAnsiTheme="majorHAnsi" w:cstheme="majorBidi"/>
                <w:b/>
                <w:caps/>
                <w:color w:val="355D7E" w:themeColor="accent1" w:themeShade="80"/>
                <w:sz w:val="22"/>
                <w:szCs w:val="24"/>
              </w:rPr>
              <w:t>Tech And PROGRAMMING LAnguage expertise</w:t>
            </w:r>
          </w:p>
          <w:p w14:paraId="3772FDFE" w14:textId="378B853B" w:rsidR="0066611C" w:rsidRDefault="0066611C" w:rsidP="0066611C">
            <w:pPr>
              <w:rPr>
                <w:szCs w:val="22"/>
              </w:rPr>
            </w:pPr>
            <w:r w:rsidRPr="0066611C">
              <w:rPr>
                <w:szCs w:val="22"/>
              </w:rPr>
              <w:t xml:space="preserve">C#, R, Python, SQL, SSIS, VBA, PowerApps, </w:t>
            </w:r>
            <w:proofErr w:type="spellStart"/>
            <w:r w:rsidRPr="0066611C">
              <w:rPr>
                <w:szCs w:val="22"/>
              </w:rPr>
              <w:t>PowerBI</w:t>
            </w:r>
            <w:proofErr w:type="spellEnd"/>
            <w:r w:rsidRPr="0066611C">
              <w:rPr>
                <w:szCs w:val="22"/>
              </w:rPr>
              <w:t xml:space="preserve">, Tableau, </w:t>
            </w:r>
            <w:proofErr w:type="spellStart"/>
            <w:r w:rsidRPr="0066611C">
              <w:rPr>
                <w:szCs w:val="22"/>
              </w:rPr>
              <w:t>PowerAutomate</w:t>
            </w:r>
            <w:proofErr w:type="spellEnd"/>
            <w:r w:rsidRPr="0066611C">
              <w:rPr>
                <w:szCs w:val="22"/>
              </w:rPr>
              <w:t xml:space="preserve">, </w:t>
            </w:r>
            <w:proofErr w:type="spellStart"/>
            <w:r w:rsidRPr="0066611C">
              <w:rPr>
                <w:szCs w:val="22"/>
              </w:rPr>
              <w:t>Sharepoint</w:t>
            </w:r>
            <w:proofErr w:type="spellEnd"/>
            <w:r w:rsidRPr="0066611C">
              <w:rPr>
                <w:szCs w:val="22"/>
              </w:rPr>
              <w:t>, SSMS, Azure Database, Azure Data Factory, PostgreSQL</w:t>
            </w:r>
          </w:p>
          <w:p w14:paraId="43562FE7" w14:textId="467268D5" w:rsidR="0066611C" w:rsidRPr="0066611C" w:rsidRDefault="0066611C" w:rsidP="0066611C">
            <w:pPr>
              <w:rPr>
                <w:rFonts w:asciiTheme="majorHAnsi" w:eastAsiaTheme="majorEastAsia" w:hAnsiTheme="majorHAnsi" w:cstheme="majorBidi"/>
                <w:b/>
                <w:caps/>
                <w:color w:val="355D7E" w:themeColor="accent1" w:themeShade="80"/>
                <w:sz w:val="22"/>
                <w:szCs w:val="24"/>
              </w:rPr>
            </w:pPr>
            <w:r w:rsidRPr="0066611C">
              <w:rPr>
                <w:rFonts w:asciiTheme="majorHAnsi" w:eastAsiaTheme="majorEastAsia" w:hAnsiTheme="majorHAnsi" w:cstheme="majorBidi"/>
                <w:b/>
                <w:caps/>
                <w:color w:val="355D7E" w:themeColor="accent1" w:themeShade="80"/>
                <w:sz w:val="22"/>
                <w:szCs w:val="24"/>
              </w:rPr>
              <w:t>Training &amp; Certification</w:t>
            </w:r>
          </w:p>
          <w:p w14:paraId="5C7888BC" w14:textId="0933A2B1" w:rsidR="0066611C" w:rsidRPr="002D7DE9" w:rsidRDefault="0066611C" w:rsidP="0066611C">
            <w:pPr>
              <w:rPr>
                <w:b/>
                <w:sz w:val="20"/>
              </w:rPr>
            </w:pPr>
            <w:r>
              <w:rPr>
                <w:sz w:val="20"/>
              </w:rPr>
              <w:t xml:space="preserve">EY </w:t>
            </w:r>
            <w:r w:rsidRPr="002D7DE9">
              <w:rPr>
                <w:sz w:val="20"/>
              </w:rPr>
              <w:t>Data Visualization Silver Badge</w:t>
            </w:r>
          </w:p>
          <w:p w14:paraId="172269A5" w14:textId="75525C3D" w:rsidR="0066611C" w:rsidRPr="002D7DE9" w:rsidRDefault="0066611C" w:rsidP="0066611C">
            <w:pPr>
              <w:rPr>
                <w:b/>
                <w:sz w:val="20"/>
              </w:rPr>
            </w:pPr>
            <w:r>
              <w:rPr>
                <w:sz w:val="20"/>
              </w:rPr>
              <w:t xml:space="preserve">EY </w:t>
            </w:r>
            <w:r w:rsidRPr="002D7DE9">
              <w:rPr>
                <w:sz w:val="20"/>
              </w:rPr>
              <w:t>Data Architecture Bronze Badge.</w:t>
            </w:r>
          </w:p>
          <w:p w14:paraId="1E3B8E26" w14:textId="77777777" w:rsidR="0066611C" w:rsidRPr="002D7DE9" w:rsidRDefault="0066611C" w:rsidP="0066611C">
            <w:pPr>
              <w:rPr>
                <w:b/>
                <w:sz w:val="20"/>
              </w:rPr>
            </w:pPr>
            <w:r w:rsidRPr="002D7DE9">
              <w:rPr>
                <w:sz w:val="20"/>
              </w:rPr>
              <w:t>Power BI Master Class</w:t>
            </w:r>
          </w:p>
          <w:p w14:paraId="6DC90BE9" w14:textId="77777777" w:rsidR="0066611C" w:rsidRPr="002D7DE9" w:rsidRDefault="0066611C" w:rsidP="0066611C">
            <w:pPr>
              <w:rPr>
                <w:b/>
                <w:sz w:val="20"/>
              </w:rPr>
            </w:pPr>
            <w:r w:rsidRPr="002D7DE9">
              <w:rPr>
                <w:sz w:val="20"/>
              </w:rPr>
              <w:t>Apache</w:t>
            </w:r>
            <w:r>
              <w:rPr>
                <w:sz w:val="20"/>
              </w:rPr>
              <w:t xml:space="preserve"> </w:t>
            </w:r>
            <w:r w:rsidRPr="002D7DE9">
              <w:rPr>
                <w:sz w:val="20"/>
              </w:rPr>
              <w:t>Hadoop</w:t>
            </w:r>
          </w:p>
          <w:p w14:paraId="54DAEE1E" w14:textId="77777777" w:rsidR="0066611C" w:rsidRPr="002D7DE9" w:rsidRDefault="0066611C" w:rsidP="0066611C">
            <w:pPr>
              <w:rPr>
                <w:b/>
                <w:sz w:val="20"/>
              </w:rPr>
            </w:pPr>
            <w:r w:rsidRPr="002D7DE9">
              <w:rPr>
                <w:sz w:val="20"/>
              </w:rPr>
              <w:t xml:space="preserve">Cloud Computing </w:t>
            </w:r>
            <w:proofErr w:type="gramStart"/>
            <w:r w:rsidRPr="002D7DE9">
              <w:rPr>
                <w:sz w:val="20"/>
              </w:rPr>
              <w:t>For</w:t>
            </w:r>
            <w:proofErr w:type="gramEnd"/>
            <w:r w:rsidRPr="002D7DE9">
              <w:rPr>
                <w:sz w:val="20"/>
              </w:rPr>
              <w:t xml:space="preserve"> the Business User</w:t>
            </w:r>
          </w:p>
          <w:p w14:paraId="6DEDD421" w14:textId="77777777" w:rsidR="0066611C" w:rsidRPr="002D7DE9" w:rsidRDefault="0066611C" w:rsidP="0066611C">
            <w:pPr>
              <w:rPr>
                <w:b/>
                <w:sz w:val="20"/>
              </w:rPr>
            </w:pPr>
            <w:r w:rsidRPr="002D7DE9">
              <w:rPr>
                <w:sz w:val="20"/>
              </w:rPr>
              <w:t>The Complete SQL Bootcamp 2020</w:t>
            </w:r>
          </w:p>
          <w:p w14:paraId="57EFF105" w14:textId="77777777" w:rsidR="0066611C" w:rsidRPr="002D7DE9" w:rsidRDefault="0066611C" w:rsidP="0066611C">
            <w:pPr>
              <w:rPr>
                <w:b/>
                <w:sz w:val="20"/>
              </w:rPr>
            </w:pPr>
            <w:r w:rsidRPr="002D7DE9">
              <w:rPr>
                <w:sz w:val="20"/>
              </w:rPr>
              <w:t>Six Sigma Greenbelt Training</w:t>
            </w:r>
          </w:p>
          <w:p w14:paraId="2AFE308C" w14:textId="77777777" w:rsidR="0066611C" w:rsidRDefault="0066611C" w:rsidP="0066611C">
            <w:pPr>
              <w:rPr>
                <w:bCs/>
                <w:sz w:val="20"/>
              </w:rPr>
            </w:pPr>
            <w:r w:rsidRPr="002D7DE9">
              <w:rPr>
                <w:sz w:val="20"/>
              </w:rPr>
              <w:t>BPMS</w:t>
            </w:r>
          </w:p>
          <w:p w14:paraId="74993BA1" w14:textId="77777777" w:rsidR="0066611C" w:rsidRDefault="0066611C" w:rsidP="0066611C">
            <w:pPr>
              <w:rPr>
                <w:bCs/>
                <w:sz w:val="20"/>
              </w:rPr>
            </w:pPr>
            <w:r>
              <w:rPr>
                <w:sz w:val="20"/>
              </w:rPr>
              <w:t xml:space="preserve">A-Z Python for Data Science </w:t>
            </w:r>
            <w:r w:rsidRPr="00E6522F">
              <w:rPr>
                <w:sz w:val="20"/>
              </w:rPr>
              <w:t>Intro to Machine Learning</w:t>
            </w:r>
          </w:p>
          <w:p w14:paraId="506411FB" w14:textId="1DC57145" w:rsidR="0066611C" w:rsidRPr="0066611C" w:rsidRDefault="0066611C" w:rsidP="0066611C">
            <w:pPr>
              <w:rPr>
                <w:szCs w:val="22"/>
              </w:rPr>
            </w:pPr>
          </w:p>
          <w:p w14:paraId="2F4F428E" w14:textId="1B0B05F8" w:rsidR="009919E7" w:rsidRPr="004D3011" w:rsidRDefault="009919E7" w:rsidP="009919E7"/>
        </w:tc>
        <w:tc>
          <w:tcPr>
            <w:tcW w:w="650" w:type="dxa"/>
          </w:tcPr>
          <w:p w14:paraId="0EB906C0" w14:textId="0FA8C327" w:rsidR="001B2ABD" w:rsidRDefault="001B2ABD" w:rsidP="000C45FF">
            <w:pPr>
              <w:tabs>
                <w:tab w:val="left" w:pos="990"/>
              </w:tabs>
            </w:pPr>
          </w:p>
        </w:tc>
        <w:tc>
          <w:tcPr>
            <w:tcW w:w="6547" w:type="dxa"/>
          </w:tcPr>
          <w:p w14:paraId="16B33ED6" w14:textId="101D4596" w:rsidR="00BB149D" w:rsidRDefault="00BB149D" w:rsidP="00BB149D">
            <w:pPr>
              <w:pStyle w:val="NoSpacing"/>
              <w:pBdr>
                <w:bottom w:val="single" w:sz="8" w:space="1" w:color="94B6D2" w:themeColor="accent1"/>
              </w:pBdr>
              <w:rPr>
                <w:rFonts w:asciiTheme="majorHAnsi" w:eastAsiaTheme="majorEastAsia" w:hAnsiTheme="majorHAnsi" w:cstheme="majorBidi"/>
                <w:b/>
                <w:caps/>
                <w:color w:val="355D7E" w:themeColor="accent1" w:themeShade="80"/>
                <w:sz w:val="22"/>
                <w:szCs w:val="24"/>
              </w:rPr>
            </w:pPr>
          </w:p>
          <w:p w14:paraId="6B4499F6" w14:textId="299FD81B" w:rsidR="00036450" w:rsidRDefault="00BB149D" w:rsidP="00BB149D">
            <w:pPr>
              <w:pStyle w:val="NoSpacing"/>
              <w:pBdr>
                <w:bottom w:val="single" w:sz="8" w:space="1" w:color="94B6D2" w:themeColor="accent1"/>
              </w:pBdr>
              <w:rPr>
                <w:rFonts w:asciiTheme="majorHAnsi" w:eastAsiaTheme="majorEastAsia" w:hAnsiTheme="majorHAnsi" w:cstheme="majorBidi"/>
                <w:b/>
                <w:caps/>
                <w:color w:val="355D7E" w:themeColor="accent1" w:themeShade="80"/>
                <w:sz w:val="22"/>
                <w:szCs w:val="24"/>
              </w:rPr>
            </w:pPr>
            <w:r w:rsidRPr="00BB149D">
              <w:rPr>
                <w:rFonts w:asciiTheme="majorHAnsi" w:eastAsiaTheme="majorEastAsia" w:hAnsiTheme="majorHAnsi" w:cstheme="majorBidi"/>
                <w:b/>
                <w:caps/>
                <w:color w:val="355D7E" w:themeColor="accent1" w:themeShade="80"/>
                <w:sz w:val="22"/>
                <w:szCs w:val="24"/>
              </w:rPr>
              <w:t>PROFESSIONAL EXPERIENCE</w:t>
            </w:r>
          </w:p>
          <w:p w14:paraId="31429D6D" w14:textId="78562BFE" w:rsidR="009919E7" w:rsidRPr="00CA2BA5" w:rsidRDefault="009919E7" w:rsidP="009919E7">
            <w:pPr>
              <w:pStyle w:val="Experience"/>
              <w:rPr>
                <w:rFonts w:ascii="Arial" w:hAnsi="Arial" w:cs="Arial"/>
                <w:color w:val="D8B25C" w:themeColor="accent4"/>
              </w:rPr>
            </w:pPr>
            <w:r w:rsidRPr="00CA2BA5">
              <w:rPr>
                <w:rFonts w:ascii="Arial" w:hAnsi="Arial" w:cs="Arial"/>
                <w:color w:val="auto"/>
              </w:rPr>
              <w:t xml:space="preserve">Assistant Manager </w:t>
            </w:r>
            <w:r w:rsidRPr="00CA2BA5">
              <w:rPr>
                <w:rFonts w:ascii="Arial" w:hAnsi="Arial" w:cs="Arial"/>
                <w:color w:val="D8B25C" w:themeColor="accent4"/>
              </w:rPr>
              <w:t>–</w:t>
            </w:r>
            <w:r w:rsidR="002B4781" w:rsidRPr="00CA2BA5">
              <w:rPr>
                <w:rFonts w:ascii="Arial" w:hAnsi="Arial" w:cs="Arial"/>
                <w:color w:val="D8B25C" w:themeColor="accent4"/>
              </w:rPr>
              <w:t xml:space="preserve"> @</w:t>
            </w:r>
            <w:r w:rsidRPr="00CA2BA5">
              <w:rPr>
                <w:rFonts w:ascii="Arial" w:hAnsi="Arial" w:cs="Arial"/>
                <w:color w:val="D8B25C" w:themeColor="accent4"/>
              </w:rPr>
              <w:t xml:space="preserve"> E</w:t>
            </w:r>
            <w:r w:rsidR="002B4781" w:rsidRPr="00CA2BA5">
              <w:rPr>
                <w:rFonts w:ascii="Arial" w:hAnsi="Arial" w:cs="Arial"/>
                <w:color w:val="D8B25C" w:themeColor="accent4"/>
              </w:rPr>
              <w:t xml:space="preserve">rnst &amp; </w:t>
            </w:r>
            <w:r w:rsidRPr="00CA2BA5">
              <w:rPr>
                <w:rFonts w:ascii="Arial" w:hAnsi="Arial" w:cs="Arial"/>
                <w:color w:val="D8B25C" w:themeColor="accent4"/>
              </w:rPr>
              <w:t>Y</w:t>
            </w:r>
            <w:r w:rsidR="002B4781" w:rsidRPr="00CA2BA5">
              <w:rPr>
                <w:rFonts w:ascii="Arial" w:hAnsi="Arial" w:cs="Arial"/>
                <w:color w:val="D8B25C" w:themeColor="accent4"/>
              </w:rPr>
              <w:t>oung</w:t>
            </w:r>
            <w:r w:rsidRPr="00CA2BA5">
              <w:rPr>
                <w:rFonts w:ascii="Arial" w:hAnsi="Arial" w:cs="Arial"/>
                <w:color w:val="D8B25C" w:themeColor="accent4"/>
              </w:rPr>
              <w:t xml:space="preserve"> SE Automation &amp; Analytics </w:t>
            </w:r>
          </w:p>
          <w:p w14:paraId="78537D5A" w14:textId="1921839B" w:rsidR="009919E7" w:rsidRPr="002B4781" w:rsidRDefault="009919E7" w:rsidP="009919E7">
            <w:pPr>
              <w:pStyle w:val="Experience"/>
              <w:rPr>
                <w:rFonts w:ascii="Arial" w:hAnsi="Arial" w:cs="Arial"/>
                <w:color w:val="D8B25C" w:themeColor="accent4"/>
                <w:sz w:val="18"/>
                <w:szCs w:val="22"/>
              </w:rPr>
            </w:pPr>
            <w:r w:rsidRPr="004A28A9">
              <w:rPr>
                <w:rFonts w:ascii="Arial" w:hAnsi="Arial" w:cs="Arial"/>
                <w:color w:val="D8B25C" w:themeColor="accent4"/>
                <w:sz w:val="18"/>
                <w:szCs w:val="22"/>
              </w:rPr>
              <w:t>August 20, 2019 – Present</w:t>
            </w:r>
          </w:p>
          <w:p w14:paraId="3A98EAA0" w14:textId="14648370" w:rsidR="002B4781" w:rsidRPr="002B4781" w:rsidRDefault="002B4781" w:rsidP="002B4781">
            <w:pPr>
              <w:pStyle w:val="Experience"/>
              <w:rPr>
                <w:rFonts w:ascii="Arial" w:hAnsi="Arial" w:cs="Arial"/>
                <w:color w:val="D8B25C" w:themeColor="accent4"/>
                <w:sz w:val="18"/>
                <w:szCs w:val="22"/>
              </w:rPr>
            </w:pPr>
            <w:r w:rsidRPr="00CA2BA5">
              <w:rPr>
                <w:rFonts w:ascii="Arial" w:hAnsi="Arial" w:cs="Arial"/>
                <w:color w:val="auto"/>
              </w:rPr>
              <w:t xml:space="preserve">Digital Marketing Data Analyst - </w:t>
            </w:r>
            <w:r w:rsidRPr="00CA2BA5">
              <w:rPr>
                <w:rFonts w:ascii="Arial" w:hAnsi="Arial" w:cs="Arial"/>
                <w:color w:val="D8B25C" w:themeColor="accent4"/>
              </w:rPr>
              <w:t xml:space="preserve">@ </w:t>
            </w:r>
            <w:r w:rsidR="00F761DB" w:rsidRPr="00CA2BA5">
              <w:rPr>
                <w:rFonts w:ascii="Arial" w:hAnsi="Arial" w:cs="Arial"/>
                <w:color w:val="D8B25C" w:themeColor="accent4"/>
              </w:rPr>
              <w:t xml:space="preserve">Tinuity under </w:t>
            </w:r>
            <w:r w:rsidRPr="00CA2BA5">
              <w:rPr>
                <w:rFonts w:ascii="Arial" w:hAnsi="Arial" w:cs="Arial"/>
                <w:color w:val="D8B25C" w:themeColor="accent4"/>
              </w:rPr>
              <w:t xml:space="preserve">MICROSOURCING </w:t>
            </w:r>
            <w:r w:rsidRPr="002B4781">
              <w:rPr>
                <w:rFonts w:ascii="Arial" w:hAnsi="Arial" w:cs="Arial"/>
                <w:color w:val="D8B25C" w:themeColor="accent4"/>
                <w:sz w:val="18"/>
                <w:szCs w:val="22"/>
              </w:rPr>
              <w:t xml:space="preserve">PHILIPPINES </w:t>
            </w:r>
          </w:p>
          <w:p w14:paraId="5170DC88" w14:textId="51690128" w:rsidR="002B4781" w:rsidRPr="002B4781" w:rsidRDefault="002B4781" w:rsidP="002B4781">
            <w:pPr>
              <w:pStyle w:val="Experience"/>
              <w:rPr>
                <w:rFonts w:ascii="Arial" w:hAnsi="Arial" w:cs="Arial"/>
                <w:color w:val="auto"/>
                <w:sz w:val="16"/>
                <w:szCs w:val="20"/>
              </w:rPr>
            </w:pPr>
            <w:r w:rsidRPr="002B4781">
              <w:rPr>
                <w:rFonts w:cstheme="minorHAnsi"/>
                <w:color w:val="D8B25C" w:themeColor="accent4"/>
                <w:sz w:val="18"/>
                <w:szCs w:val="22"/>
              </w:rPr>
              <w:t>June 30, 2014 – August 16, 2019</w:t>
            </w:r>
          </w:p>
          <w:p w14:paraId="0E022DDF" w14:textId="04A45286" w:rsidR="002B4781" w:rsidRPr="002B4781" w:rsidRDefault="002B4781" w:rsidP="002B4781">
            <w:pPr>
              <w:pStyle w:val="Experience"/>
              <w:rPr>
                <w:rFonts w:ascii="Arial" w:hAnsi="Arial" w:cs="Arial"/>
                <w:color w:val="D8B25C" w:themeColor="accent4"/>
                <w:sz w:val="18"/>
                <w:szCs w:val="22"/>
              </w:rPr>
            </w:pPr>
          </w:p>
          <w:p w14:paraId="2CEED0DC" w14:textId="536DE7B3" w:rsidR="00F761DB" w:rsidRPr="00CD6D28" w:rsidRDefault="00F761DB" w:rsidP="00F761DB">
            <w:pPr>
              <w:pStyle w:val="Experience"/>
              <w:rPr>
                <w:rFonts w:ascii="Arial" w:hAnsi="Arial" w:cs="Arial"/>
                <w:color w:val="D8B25C" w:themeColor="accent4"/>
              </w:rPr>
            </w:pPr>
            <w:r w:rsidRPr="00CD6D28">
              <w:rPr>
                <w:rFonts w:cstheme="minorHAnsi"/>
                <w:color w:val="auto"/>
                <w:sz w:val="22"/>
                <w:szCs w:val="28"/>
              </w:rPr>
              <w:t xml:space="preserve">MIT Project </w:t>
            </w:r>
            <w:r w:rsidR="0066611C" w:rsidRPr="00CD6D28">
              <w:rPr>
                <w:rFonts w:cstheme="minorHAnsi"/>
                <w:color w:val="auto"/>
                <w:sz w:val="22"/>
                <w:szCs w:val="28"/>
              </w:rPr>
              <w:t>Associate</w:t>
            </w:r>
            <w:r w:rsidRPr="00CD6D28">
              <w:rPr>
                <w:rFonts w:cstheme="minorHAnsi"/>
                <w:color w:val="auto"/>
                <w:sz w:val="22"/>
                <w:szCs w:val="28"/>
              </w:rPr>
              <w:t xml:space="preserve"> </w:t>
            </w:r>
            <w:r w:rsidRPr="00CD6D28">
              <w:rPr>
                <w:rFonts w:ascii="Arial" w:hAnsi="Arial" w:cs="Arial"/>
                <w:color w:val="auto"/>
              </w:rPr>
              <w:t xml:space="preserve">- </w:t>
            </w:r>
            <w:r w:rsidRPr="00CD6D28">
              <w:rPr>
                <w:rFonts w:ascii="Arial" w:hAnsi="Arial" w:cs="Arial"/>
                <w:color w:val="D8B25C" w:themeColor="accent4"/>
              </w:rPr>
              <w:t>@ Philippine Wine Merchants</w:t>
            </w:r>
          </w:p>
          <w:p w14:paraId="60CF5745" w14:textId="082B6440" w:rsidR="00F761DB" w:rsidRDefault="00F761DB" w:rsidP="00F761DB">
            <w:pPr>
              <w:pStyle w:val="Experience"/>
              <w:rPr>
                <w:rFonts w:cstheme="minorHAnsi"/>
                <w:color w:val="D8B25C" w:themeColor="accent4"/>
                <w:sz w:val="18"/>
                <w:szCs w:val="22"/>
              </w:rPr>
            </w:pPr>
            <w:r w:rsidRPr="002B4781">
              <w:rPr>
                <w:rFonts w:cstheme="minorHAnsi"/>
                <w:color w:val="D8B25C" w:themeColor="accent4"/>
                <w:sz w:val="18"/>
                <w:szCs w:val="22"/>
              </w:rPr>
              <w:t>Ju</w:t>
            </w:r>
            <w:r>
              <w:rPr>
                <w:rFonts w:cstheme="minorHAnsi"/>
                <w:color w:val="D8B25C" w:themeColor="accent4"/>
                <w:sz w:val="18"/>
                <w:szCs w:val="22"/>
              </w:rPr>
              <w:t>ly</w:t>
            </w:r>
            <w:r w:rsidRPr="002B4781">
              <w:rPr>
                <w:rFonts w:cstheme="minorHAnsi"/>
                <w:color w:val="D8B25C" w:themeColor="accent4"/>
                <w:sz w:val="18"/>
                <w:szCs w:val="22"/>
              </w:rPr>
              <w:t xml:space="preserve"> </w:t>
            </w:r>
            <w:r>
              <w:rPr>
                <w:rFonts w:cstheme="minorHAnsi"/>
                <w:color w:val="D8B25C" w:themeColor="accent4"/>
                <w:sz w:val="18"/>
                <w:szCs w:val="22"/>
              </w:rPr>
              <w:t>8</w:t>
            </w:r>
            <w:r w:rsidRPr="002B4781">
              <w:rPr>
                <w:rFonts w:cstheme="minorHAnsi"/>
                <w:color w:val="D8B25C" w:themeColor="accent4"/>
                <w:sz w:val="18"/>
                <w:szCs w:val="22"/>
              </w:rPr>
              <w:t>, 201</w:t>
            </w:r>
            <w:r>
              <w:rPr>
                <w:rFonts w:cstheme="minorHAnsi"/>
                <w:color w:val="D8B25C" w:themeColor="accent4"/>
                <w:sz w:val="18"/>
                <w:szCs w:val="22"/>
              </w:rPr>
              <w:t>3</w:t>
            </w:r>
            <w:r w:rsidRPr="002B4781">
              <w:rPr>
                <w:rFonts w:cstheme="minorHAnsi"/>
                <w:color w:val="D8B25C" w:themeColor="accent4"/>
                <w:sz w:val="18"/>
                <w:szCs w:val="22"/>
              </w:rPr>
              <w:t xml:space="preserve"> – </w:t>
            </w:r>
            <w:r>
              <w:rPr>
                <w:rFonts w:cstheme="minorHAnsi"/>
                <w:color w:val="D8B25C" w:themeColor="accent4"/>
                <w:sz w:val="18"/>
                <w:szCs w:val="22"/>
              </w:rPr>
              <w:t>June 15</w:t>
            </w:r>
            <w:r w:rsidRPr="002B4781">
              <w:rPr>
                <w:rFonts w:cstheme="minorHAnsi"/>
                <w:color w:val="D8B25C" w:themeColor="accent4"/>
                <w:sz w:val="18"/>
                <w:szCs w:val="22"/>
              </w:rPr>
              <w:t>, 201</w:t>
            </w:r>
            <w:r>
              <w:rPr>
                <w:rFonts w:cstheme="minorHAnsi"/>
                <w:color w:val="D8B25C" w:themeColor="accent4"/>
                <w:sz w:val="18"/>
                <w:szCs w:val="22"/>
              </w:rPr>
              <w:t>4</w:t>
            </w:r>
          </w:p>
          <w:p w14:paraId="03B1A7F2" w14:textId="5184A756" w:rsidR="00580720" w:rsidRDefault="00580720" w:rsidP="00F761DB">
            <w:pPr>
              <w:pStyle w:val="Experience"/>
              <w:rPr>
                <w:rFonts w:cstheme="minorHAnsi"/>
                <w:color w:val="D8B25C" w:themeColor="accent4"/>
                <w:sz w:val="18"/>
                <w:szCs w:val="22"/>
              </w:rPr>
            </w:pPr>
          </w:p>
          <w:p w14:paraId="69145F76" w14:textId="77777777" w:rsidR="00580720" w:rsidRPr="002B4781" w:rsidRDefault="00580720" w:rsidP="00F761DB">
            <w:pPr>
              <w:pStyle w:val="Experience"/>
              <w:rPr>
                <w:rFonts w:ascii="Arial" w:hAnsi="Arial" w:cs="Arial"/>
                <w:color w:val="auto"/>
                <w:sz w:val="16"/>
                <w:szCs w:val="20"/>
              </w:rPr>
            </w:pPr>
          </w:p>
          <w:p w14:paraId="0FFF2129" w14:textId="77777777" w:rsidR="005445D4" w:rsidRDefault="005445D4" w:rsidP="00B359E4">
            <w:pPr>
              <w:pStyle w:val="Date"/>
              <w:rPr>
                <w:rFonts w:ascii="Arial" w:eastAsiaTheme="minorHAnsi" w:hAnsi="Arial" w:cs="Arial"/>
                <w:b/>
                <w:color w:val="D8B25C" w:themeColor="accent4"/>
                <w:szCs w:val="22"/>
                <w:lang w:eastAsia="en-US"/>
              </w:rPr>
            </w:pPr>
          </w:p>
          <w:p w14:paraId="49A7D79E" w14:textId="7B931D81" w:rsidR="005445D4" w:rsidRDefault="005445D4" w:rsidP="005445D4">
            <w:pPr>
              <w:pStyle w:val="NoSpacing"/>
              <w:pBdr>
                <w:bottom w:val="single" w:sz="8" w:space="1" w:color="94B6D2" w:themeColor="accent1"/>
              </w:pBdr>
              <w:rPr>
                <w:rFonts w:asciiTheme="majorHAnsi" w:eastAsiaTheme="majorEastAsia" w:hAnsiTheme="majorHAnsi" w:cstheme="majorBidi"/>
                <w:b/>
                <w:caps/>
                <w:color w:val="355D7E" w:themeColor="accent1" w:themeShade="80"/>
                <w:sz w:val="22"/>
                <w:szCs w:val="24"/>
              </w:rPr>
            </w:pPr>
            <w:r w:rsidRPr="00BB149D">
              <w:rPr>
                <w:rFonts w:asciiTheme="majorHAnsi" w:eastAsiaTheme="majorEastAsia" w:hAnsiTheme="majorHAnsi" w:cstheme="majorBidi"/>
                <w:b/>
                <w:caps/>
                <w:color w:val="355D7E" w:themeColor="accent1" w:themeShade="80"/>
                <w:sz w:val="22"/>
                <w:szCs w:val="24"/>
              </w:rPr>
              <w:t>PROFESSIONAL EXPERIENCE</w:t>
            </w:r>
            <w:r>
              <w:rPr>
                <w:rFonts w:asciiTheme="majorHAnsi" w:eastAsiaTheme="majorEastAsia" w:hAnsiTheme="majorHAnsi" w:cstheme="majorBidi"/>
                <w:b/>
                <w:caps/>
                <w:color w:val="355D7E" w:themeColor="accent1" w:themeShade="80"/>
                <w:sz w:val="22"/>
                <w:szCs w:val="24"/>
              </w:rPr>
              <w:t xml:space="preserve"> HIGHLIGHTS</w:t>
            </w:r>
          </w:p>
          <w:p w14:paraId="1D579DCA" w14:textId="1965048B" w:rsidR="004D3011" w:rsidRDefault="00134D34" w:rsidP="005445D4">
            <w:pPr>
              <w:pStyle w:val="Date"/>
              <w:rPr>
                <w:rFonts w:ascii="Arial" w:eastAsiaTheme="minorHAnsi" w:hAnsi="Arial" w:cs="Arial"/>
                <w:b/>
                <w:color w:val="D8B25C" w:themeColor="accent4"/>
                <w:szCs w:val="22"/>
                <w:lang w:eastAsia="en-US"/>
              </w:rPr>
            </w:pPr>
            <w:r w:rsidRPr="0066611C">
              <w:rPr>
                <w:rFonts w:asciiTheme="majorHAnsi" w:hAnsiTheme="majorHAnsi" w:cs="Arial"/>
                <w:bCs/>
                <w:noProof/>
                <w:sz w:val="36"/>
                <w:szCs w:val="36"/>
              </w:rPr>
              <mc:AlternateContent>
                <mc:Choice Requires="wps">
                  <w:drawing>
                    <wp:anchor distT="45720" distB="45720" distL="114300" distR="114300" simplePos="0" relativeHeight="251664384" behindDoc="0" locked="0" layoutInCell="1" allowOverlap="1" wp14:anchorId="105CB3CB" wp14:editId="003B6506">
                      <wp:simplePos x="0" y="0"/>
                      <wp:positionH relativeFrom="column">
                        <wp:posOffset>-461801</wp:posOffset>
                      </wp:positionH>
                      <wp:positionV relativeFrom="paragraph">
                        <wp:posOffset>153765</wp:posOffset>
                      </wp:positionV>
                      <wp:extent cx="4803488" cy="439084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488" cy="4390845"/>
                              </a:xfrm>
                              <a:prstGeom prst="rect">
                                <a:avLst/>
                              </a:prstGeom>
                              <a:noFill/>
                              <a:ln w="9525">
                                <a:noFill/>
                                <a:miter lim="800000"/>
                                <a:headEnd/>
                                <a:tailEnd/>
                              </a:ln>
                            </wps:spPr>
                            <wps:txbx>
                              <w:txbxContent>
                                <w:p w14:paraId="1799EA62" w14:textId="77777777" w:rsidR="00174C01" w:rsidRPr="0066611C" w:rsidRDefault="00174C01" w:rsidP="00174C01">
                                  <w:pPr>
                                    <w:jc w:val="center"/>
                                    <w:rPr>
                                      <w:rFonts w:asciiTheme="majorHAnsi" w:hAnsiTheme="majorHAnsi" w:cs="Arial"/>
                                      <w:b/>
                                      <w:sz w:val="20"/>
                                      <w:szCs w:val="20"/>
                                    </w:rPr>
                                  </w:pPr>
                                  <w:r w:rsidRPr="0066611C">
                                    <w:rPr>
                                      <w:rFonts w:asciiTheme="majorHAnsi" w:hAnsiTheme="majorHAnsi" w:cs="Arial"/>
                                      <w:b/>
                                      <w:sz w:val="20"/>
                                      <w:szCs w:val="20"/>
                                    </w:rPr>
                                    <w:t>Continuous Improvement and Business Transformation Projects</w:t>
                                  </w:r>
                                </w:p>
                                <w:p w14:paraId="06C16C33" w14:textId="77777777" w:rsidR="00174C01" w:rsidRDefault="00174C01" w:rsidP="00174C01">
                                  <w:pPr>
                                    <w:jc w:val="both"/>
                                    <w:rPr>
                                      <w:rFonts w:ascii="Arial" w:eastAsiaTheme="minorHAnsi" w:hAnsi="Arial" w:cs="Arial"/>
                                      <w:b/>
                                      <w:color w:val="D8B25C" w:themeColor="accent4"/>
                                      <w:szCs w:val="22"/>
                                      <w:lang w:eastAsia="en-US"/>
                                    </w:rPr>
                                  </w:pPr>
                                </w:p>
                                <w:p w14:paraId="456095A7" w14:textId="10BD6A9F" w:rsidR="00174C01" w:rsidRPr="0066611C" w:rsidRDefault="00174C01" w:rsidP="00174C01">
                                  <w:pPr>
                                    <w:pStyle w:val="Experience"/>
                                    <w:numPr>
                                      <w:ilvl w:val="0"/>
                                      <w:numId w:val="2"/>
                                    </w:numPr>
                                    <w:jc w:val="both"/>
                                    <w:rPr>
                                      <w:rFonts w:cstheme="minorHAnsi"/>
                                      <w:b w:val="0"/>
                                    </w:rPr>
                                  </w:pPr>
                                  <w:r w:rsidRPr="0066611C">
                                    <w:rPr>
                                      <w:rFonts w:cstheme="minorHAnsi"/>
                                      <w:b w:val="0"/>
                                    </w:rPr>
                                    <w:t xml:space="preserve">Achieved and </w:t>
                                  </w:r>
                                  <w:r w:rsidR="005445D4" w:rsidRPr="0066611C">
                                    <w:rPr>
                                      <w:rFonts w:cstheme="minorHAnsi"/>
                                      <w:b w:val="0"/>
                                    </w:rPr>
                                    <w:t>exceed</w:t>
                                  </w:r>
                                  <w:r w:rsidRPr="0066611C">
                                    <w:rPr>
                                      <w:rFonts w:cstheme="minorHAnsi"/>
                                      <w:b w:val="0"/>
                                    </w:rPr>
                                    <w:t xml:space="preserve"> the efficiency goal of MBA Oceania, </w:t>
                                  </w:r>
                                  <w:proofErr w:type="gramStart"/>
                                  <w:r w:rsidRPr="0066611C">
                                    <w:rPr>
                                      <w:rFonts w:cstheme="minorHAnsi"/>
                                      <w:b w:val="0"/>
                                    </w:rPr>
                                    <w:t>APAC</w:t>
                                  </w:r>
                                  <w:proofErr w:type="gramEnd"/>
                                  <w:r w:rsidRPr="0066611C">
                                    <w:rPr>
                                      <w:rFonts w:cstheme="minorHAnsi"/>
                                      <w:b w:val="0"/>
                                    </w:rPr>
                                    <w:t xml:space="preserve"> and North America Team in 2 consecutive years. Reduce manual efforts and convert time savings to cost avoidance.</w:t>
                                  </w:r>
                                  <w:r w:rsidRPr="0066611C">
                                    <w:rPr>
                                      <w:rFonts w:cstheme="minorHAnsi"/>
                                      <w:b w:val="0"/>
                                    </w:rPr>
                                    <w:tab/>
                                  </w:r>
                                </w:p>
                                <w:p w14:paraId="2559F931" w14:textId="77777777" w:rsidR="00174C01" w:rsidRPr="0066611C" w:rsidRDefault="00174C01" w:rsidP="00174C01">
                                  <w:pPr>
                                    <w:pStyle w:val="Experience"/>
                                    <w:numPr>
                                      <w:ilvl w:val="0"/>
                                      <w:numId w:val="2"/>
                                    </w:numPr>
                                    <w:jc w:val="both"/>
                                    <w:rPr>
                                      <w:rFonts w:cstheme="minorHAnsi"/>
                                      <w:b w:val="0"/>
                                    </w:rPr>
                                  </w:pPr>
                                  <w:r w:rsidRPr="0066611C">
                                    <w:rPr>
                                      <w:rFonts w:cstheme="minorHAnsi"/>
                                      <w:b w:val="0"/>
                                    </w:rPr>
                                    <w:t>Received an Extra Miler award for being able to deliver new technology solutions and best practices for Service Excellence and MBA team.</w:t>
                                  </w:r>
                                </w:p>
                                <w:p w14:paraId="07B99842" w14:textId="77777777" w:rsidR="00174C01" w:rsidRPr="0066611C" w:rsidRDefault="00174C01" w:rsidP="00174C01">
                                  <w:pPr>
                                    <w:pStyle w:val="Experience"/>
                                    <w:numPr>
                                      <w:ilvl w:val="0"/>
                                      <w:numId w:val="2"/>
                                    </w:numPr>
                                    <w:jc w:val="both"/>
                                    <w:rPr>
                                      <w:rFonts w:cstheme="minorHAnsi"/>
                                      <w:b w:val="0"/>
                                    </w:rPr>
                                  </w:pPr>
                                  <w:r w:rsidRPr="0066611C">
                                    <w:rPr>
                                      <w:rFonts w:cstheme="minorHAnsi"/>
                                      <w:b w:val="0"/>
                                    </w:rPr>
                                    <w:t xml:space="preserve">Collaborate and get everyone involve with transformation and innovation through people, </w:t>
                                  </w:r>
                                  <w:proofErr w:type="gramStart"/>
                                  <w:r w:rsidRPr="0066611C">
                                    <w:rPr>
                                      <w:rFonts w:cstheme="minorHAnsi"/>
                                      <w:b w:val="0"/>
                                    </w:rPr>
                                    <w:t>process</w:t>
                                  </w:r>
                                  <w:proofErr w:type="gramEnd"/>
                                  <w:r w:rsidRPr="0066611C">
                                    <w:rPr>
                                      <w:rFonts w:cstheme="minorHAnsi"/>
                                      <w:b w:val="0"/>
                                    </w:rPr>
                                    <w:t xml:space="preserve"> and technology.</w:t>
                                  </w:r>
                                </w:p>
                                <w:p w14:paraId="7612CC14" w14:textId="77777777" w:rsidR="00174C01" w:rsidRPr="0066611C" w:rsidRDefault="00174C01" w:rsidP="00174C01">
                                  <w:pPr>
                                    <w:pStyle w:val="Experience"/>
                                    <w:numPr>
                                      <w:ilvl w:val="0"/>
                                      <w:numId w:val="2"/>
                                    </w:numPr>
                                    <w:jc w:val="both"/>
                                    <w:rPr>
                                      <w:rFonts w:cstheme="minorHAnsi"/>
                                      <w:b w:val="0"/>
                                    </w:rPr>
                                  </w:pPr>
                                  <w:r w:rsidRPr="0066611C">
                                    <w:rPr>
                                      <w:rFonts w:cstheme="minorHAnsi"/>
                                      <w:b w:val="0"/>
                                    </w:rPr>
                                    <w:t xml:space="preserve">Improve the Quality Audit Process of EA Oceania Team. Reduce time spent for the entire Audit process by eliminating redundant procedures. Redesign the new and simplified process flow. </w:t>
                                  </w:r>
                                </w:p>
                                <w:p w14:paraId="4A2C0CA2" w14:textId="77777777" w:rsidR="00174C01" w:rsidRPr="00CF75BD" w:rsidRDefault="00174C01" w:rsidP="00174C01">
                                  <w:pPr>
                                    <w:pStyle w:val="ListParagraph"/>
                                    <w:numPr>
                                      <w:ilvl w:val="0"/>
                                      <w:numId w:val="2"/>
                                    </w:numPr>
                                    <w:spacing w:after="0" w:line="240" w:lineRule="auto"/>
                                    <w:jc w:val="both"/>
                                    <w:rPr>
                                      <w:rFonts w:cstheme="minorHAnsi"/>
                                      <w:b/>
                                      <w:bCs/>
                                      <w:sz w:val="20"/>
                                      <w:szCs w:val="20"/>
                                    </w:rPr>
                                  </w:pPr>
                                  <w:r w:rsidRPr="008F0180">
                                    <w:rPr>
                                      <w:rFonts w:cstheme="minorHAnsi"/>
                                      <w:color w:val="000000" w:themeColor="text1"/>
                                      <w:sz w:val="20"/>
                                      <w:szCs w:val="24"/>
                                      <w:lang w:val="en-US"/>
                                    </w:rPr>
                                    <w:t>Improve the Reporting process of MBA sub functions by improving the data quality, integrity, accuracy, and availability of reports.</w:t>
                                  </w:r>
                                  <w:r w:rsidRPr="008F0180">
                                    <w:rPr>
                                      <w:rFonts w:cstheme="minorHAnsi"/>
                                    </w:rPr>
                                    <w:t xml:space="preserve">  </w:t>
                                  </w:r>
                                </w:p>
                                <w:p w14:paraId="16ED75F3" w14:textId="77777777" w:rsidR="00174C01" w:rsidRPr="0063769F" w:rsidRDefault="00174C01" w:rsidP="00174C01">
                                  <w:pPr>
                                    <w:pStyle w:val="ListParagraph"/>
                                    <w:numPr>
                                      <w:ilvl w:val="0"/>
                                      <w:numId w:val="2"/>
                                    </w:numPr>
                                    <w:spacing w:after="0" w:line="240" w:lineRule="auto"/>
                                    <w:jc w:val="both"/>
                                    <w:rPr>
                                      <w:rFonts w:cstheme="minorHAnsi"/>
                                      <w:b/>
                                      <w:bCs/>
                                      <w:sz w:val="20"/>
                                      <w:szCs w:val="20"/>
                                    </w:rPr>
                                  </w:pPr>
                                  <w:r>
                                    <w:rPr>
                                      <w:rFonts w:cstheme="minorHAnsi"/>
                                      <w:sz w:val="20"/>
                                      <w:szCs w:val="20"/>
                                    </w:rPr>
                                    <w:t>Built and Implemented 3 Digital Assets for MBA Oceania team.</w:t>
                                  </w:r>
                                </w:p>
                                <w:p w14:paraId="2ED2AF9D" w14:textId="77777777" w:rsidR="00174C01" w:rsidRPr="00245AB7" w:rsidRDefault="00174C01" w:rsidP="00174C01">
                                  <w:pPr>
                                    <w:pStyle w:val="ListParagraph"/>
                                    <w:numPr>
                                      <w:ilvl w:val="0"/>
                                      <w:numId w:val="2"/>
                                    </w:numPr>
                                    <w:spacing w:after="0" w:line="240" w:lineRule="auto"/>
                                    <w:jc w:val="both"/>
                                    <w:rPr>
                                      <w:rFonts w:cstheme="minorHAnsi"/>
                                      <w:b/>
                                      <w:bCs/>
                                      <w:sz w:val="20"/>
                                      <w:szCs w:val="20"/>
                                    </w:rPr>
                                  </w:pPr>
                                  <w:r>
                                    <w:rPr>
                                      <w:rFonts w:cstheme="minorHAnsi"/>
                                      <w:sz w:val="20"/>
                                      <w:szCs w:val="20"/>
                                    </w:rPr>
                                    <w:t>Applying Lean &amp; Six Sigma approach to improve and eliminate redundant and non-value adding process.</w:t>
                                  </w:r>
                                </w:p>
                                <w:p w14:paraId="63A7E6AF" w14:textId="77777777" w:rsidR="00174C01" w:rsidRPr="00753705" w:rsidRDefault="00174C01" w:rsidP="00174C01">
                                  <w:pPr>
                                    <w:pStyle w:val="ListParagraph"/>
                                    <w:numPr>
                                      <w:ilvl w:val="0"/>
                                      <w:numId w:val="2"/>
                                    </w:numPr>
                                    <w:spacing w:after="0" w:line="240" w:lineRule="auto"/>
                                    <w:jc w:val="both"/>
                                    <w:rPr>
                                      <w:rFonts w:cstheme="minorHAnsi"/>
                                      <w:b/>
                                      <w:bCs/>
                                      <w:sz w:val="20"/>
                                      <w:szCs w:val="20"/>
                                    </w:rPr>
                                  </w:pPr>
                                  <w:r>
                                    <w:rPr>
                                      <w:rFonts w:cstheme="minorHAnsi"/>
                                      <w:sz w:val="20"/>
                                      <w:szCs w:val="20"/>
                                    </w:rPr>
                                    <w:t>Optimizing employee capacity using employee utilization dashboard I built for Executive Assistants across Asia Pacific region.</w:t>
                                  </w:r>
                                </w:p>
                                <w:p w14:paraId="3B49C0CF" w14:textId="77777777" w:rsidR="00174C01" w:rsidRPr="007051D6" w:rsidRDefault="00174C01" w:rsidP="00174C01">
                                  <w:pPr>
                                    <w:pStyle w:val="ListParagraph"/>
                                    <w:numPr>
                                      <w:ilvl w:val="0"/>
                                      <w:numId w:val="2"/>
                                    </w:numPr>
                                    <w:spacing w:after="0" w:line="240" w:lineRule="auto"/>
                                    <w:jc w:val="both"/>
                                    <w:rPr>
                                      <w:rFonts w:cstheme="minorHAnsi"/>
                                      <w:b/>
                                      <w:bCs/>
                                      <w:sz w:val="20"/>
                                      <w:szCs w:val="20"/>
                                    </w:rPr>
                                  </w:pPr>
                                  <w:r>
                                    <w:rPr>
                                      <w:rFonts w:cstheme="minorHAnsi"/>
                                      <w:sz w:val="20"/>
                                      <w:szCs w:val="20"/>
                                    </w:rPr>
                                    <w:t>Facilitated quarterly ideation session, brainstorming and focus group discussion for more innovation ideas.</w:t>
                                  </w:r>
                                </w:p>
                                <w:p w14:paraId="348F640E" w14:textId="46FDF482" w:rsidR="00174C01" w:rsidRPr="00174C01" w:rsidRDefault="00174C01" w:rsidP="00174C01">
                                  <w:pPr>
                                    <w:jc w:val="both"/>
                                    <w:rPr>
                                      <w:rFonts w:asciiTheme="majorHAnsi" w:eastAsiaTheme="majorEastAsia" w:hAnsiTheme="majorHAnsi" w:cstheme="majorBidi"/>
                                      <w:b/>
                                      <w:caps/>
                                      <w:color w:val="355D7E" w:themeColor="accent1" w:themeShade="80"/>
                                      <w:sz w:val="2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CB3CB" id="_x0000_s1028" type="#_x0000_t202" style="position:absolute;margin-left:-36.35pt;margin-top:12.1pt;width:378.25pt;height:345.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" filled="f" stroked="f">
                      <v:textbox>
                        <w:txbxContent>
                          <w:p w14:paraId="1799EA62" w14:textId="77777777" w:rsidR="00174C01" w:rsidRPr="0066611C" w:rsidRDefault="00174C01" w:rsidP="00174C01">
                            <w:pPr>
                              <w:jc w:val="center"/>
                              <w:rPr>
                                <w:rFonts w:asciiTheme="majorHAnsi" w:hAnsiTheme="majorHAnsi" w:cs="Arial"/>
                                <w:b/>
                                <w:sz w:val="20"/>
                                <w:szCs w:val="20"/>
                              </w:rPr>
                            </w:pPr>
                            <w:r w:rsidRPr="0066611C">
                              <w:rPr>
                                <w:rFonts w:asciiTheme="majorHAnsi" w:hAnsiTheme="majorHAnsi" w:cs="Arial"/>
                                <w:b/>
                                <w:sz w:val="20"/>
                                <w:szCs w:val="20"/>
                              </w:rPr>
                              <w:t>Continuous Improvement and Business Transformation Projects</w:t>
                            </w:r>
                          </w:p>
                          <w:p w14:paraId="06C16C33" w14:textId="77777777" w:rsidR="00174C01" w:rsidRDefault="00174C01" w:rsidP="00174C01">
                            <w:pPr>
                              <w:jc w:val="both"/>
                              <w:rPr>
                                <w:rFonts w:ascii="Arial" w:eastAsiaTheme="minorHAnsi" w:hAnsi="Arial" w:cs="Arial"/>
                                <w:b/>
                                <w:color w:val="D8B25C" w:themeColor="accent4"/>
                                <w:szCs w:val="22"/>
                                <w:lang w:eastAsia="en-US"/>
                              </w:rPr>
                            </w:pPr>
                          </w:p>
                          <w:p w14:paraId="456095A7" w14:textId="10BD6A9F" w:rsidR="00174C01" w:rsidRPr="0066611C" w:rsidRDefault="00174C01" w:rsidP="00174C01">
                            <w:pPr>
                              <w:pStyle w:val="Experience"/>
                              <w:numPr>
                                <w:ilvl w:val="0"/>
                                <w:numId w:val="2"/>
                              </w:numPr>
                              <w:jc w:val="both"/>
                              <w:rPr>
                                <w:rFonts w:cstheme="minorHAnsi"/>
                                <w:b w:val="0"/>
                              </w:rPr>
                            </w:pPr>
                            <w:r w:rsidRPr="0066611C">
                              <w:rPr>
                                <w:rFonts w:cstheme="minorHAnsi"/>
                                <w:b w:val="0"/>
                              </w:rPr>
                              <w:t xml:space="preserve">Achieved and </w:t>
                            </w:r>
                            <w:r w:rsidR="005445D4" w:rsidRPr="0066611C">
                              <w:rPr>
                                <w:rFonts w:cstheme="minorHAnsi"/>
                                <w:b w:val="0"/>
                              </w:rPr>
                              <w:t>exceed</w:t>
                            </w:r>
                            <w:r w:rsidRPr="0066611C">
                              <w:rPr>
                                <w:rFonts w:cstheme="minorHAnsi"/>
                                <w:b w:val="0"/>
                              </w:rPr>
                              <w:t xml:space="preserve"> the efficiency goal of MBA Oceania, </w:t>
                            </w:r>
                            <w:proofErr w:type="gramStart"/>
                            <w:r w:rsidRPr="0066611C">
                              <w:rPr>
                                <w:rFonts w:cstheme="minorHAnsi"/>
                                <w:b w:val="0"/>
                              </w:rPr>
                              <w:t>APAC</w:t>
                            </w:r>
                            <w:proofErr w:type="gramEnd"/>
                            <w:r w:rsidRPr="0066611C">
                              <w:rPr>
                                <w:rFonts w:cstheme="minorHAnsi"/>
                                <w:b w:val="0"/>
                              </w:rPr>
                              <w:t xml:space="preserve"> and North America Team in 2 consecutive years. Reduce manual efforts and convert time savings to cost avoidance.</w:t>
                            </w:r>
                            <w:r w:rsidRPr="0066611C">
                              <w:rPr>
                                <w:rFonts w:cstheme="minorHAnsi"/>
                                <w:b w:val="0"/>
                              </w:rPr>
                              <w:tab/>
                            </w:r>
                          </w:p>
                          <w:p w14:paraId="2559F931" w14:textId="77777777" w:rsidR="00174C01" w:rsidRPr="0066611C" w:rsidRDefault="00174C01" w:rsidP="00174C01">
                            <w:pPr>
                              <w:pStyle w:val="Experience"/>
                              <w:numPr>
                                <w:ilvl w:val="0"/>
                                <w:numId w:val="2"/>
                              </w:numPr>
                              <w:jc w:val="both"/>
                              <w:rPr>
                                <w:rFonts w:cstheme="minorHAnsi"/>
                                <w:b w:val="0"/>
                              </w:rPr>
                            </w:pPr>
                            <w:r w:rsidRPr="0066611C">
                              <w:rPr>
                                <w:rFonts w:cstheme="minorHAnsi"/>
                                <w:b w:val="0"/>
                              </w:rPr>
                              <w:t>Received an Extra Miler award for being able to deliver new technology solutions and best practices for Service Excellence and MBA team.</w:t>
                            </w:r>
                          </w:p>
                          <w:p w14:paraId="07B99842" w14:textId="77777777" w:rsidR="00174C01" w:rsidRPr="0066611C" w:rsidRDefault="00174C01" w:rsidP="00174C01">
                            <w:pPr>
                              <w:pStyle w:val="Experience"/>
                              <w:numPr>
                                <w:ilvl w:val="0"/>
                                <w:numId w:val="2"/>
                              </w:numPr>
                              <w:jc w:val="both"/>
                              <w:rPr>
                                <w:rFonts w:cstheme="minorHAnsi"/>
                                <w:b w:val="0"/>
                              </w:rPr>
                            </w:pPr>
                            <w:r w:rsidRPr="0066611C">
                              <w:rPr>
                                <w:rFonts w:cstheme="minorHAnsi"/>
                                <w:b w:val="0"/>
                              </w:rPr>
                              <w:t xml:space="preserve">Collaborate and get everyone involve with transformation and innovation through people, </w:t>
                            </w:r>
                            <w:proofErr w:type="gramStart"/>
                            <w:r w:rsidRPr="0066611C">
                              <w:rPr>
                                <w:rFonts w:cstheme="minorHAnsi"/>
                                <w:b w:val="0"/>
                              </w:rPr>
                              <w:t>process</w:t>
                            </w:r>
                            <w:proofErr w:type="gramEnd"/>
                            <w:r w:rsidRPr="0066611C">
                              <w:rPr>
                                <w:rFonts w:cstheme="minorHAnsi"/>
                                <w:b w:val="0"/>
                              </w:rPr>
                              <w:t xml:space="preserve"> and technology.</w:t>
                            </w:r>
                          </w:p>
                          <w:p w14:paraId="7612CC14" w14:textId="77777777" w:rsidR="00174C01" w:rsidRPr="0066611C" w:rsidRDefault="00174C01" w:rsidP="00174C01">
                            <w:pPr>
                              <w:pStyle w:val="Experience"/>
                              <w:numPr>
                                <w:ilvl w:val="0"/>
                                <w:numId w:val="2"/>
                              </w:numPr>
                              <w:jc w:val="both"/>
                              <w:rPr>
                                <w:rFonts w:cstheme="minorHAnsi"/>
                                <w:b w:val="0"/>
                              </w:rPr>
                            </w:pPr>
                            <w:r w:rsidRPr="0066611C">
                              <w:rPr>
                                <w:rFonts w:cstheme="minorHAnsi"/>
                                <w:b w:val="0"/>
                              </w:rPr>
                              <w:t xml:space="preserve">Improve the Quality Audit Process of EA Oceania Team. Reduce time spent for the entire Audit process by eliminating redundant procedures. Redesign the new and simplified process flow. </w:t>
                            </w:r>
                          </w:p>
                          <w:p w14:paraId="4A2C0CA2" w14:textId="77777777" w:rsidR="00174C01" w:rsidRPr="00CF75BD" w:rsidRDefault="00174C01" w:rsidP="00174C01">
                            <w:pPr>
                              <w:pStyle w:val="ListParagraph"/>
                              <w:numPr>
                                <w:ilvl w:val="0"/>
                                <w:numId w:val="2"/>
                              </w:numPr>
                              <w:spacing w:after="0" w:line="240" w:lineRule="auto"/>
                              <w:jc w:val="both"/>
                              <w:rPr>
                                <w:rFonts w:cstheme="minorHAnsi"/>
                                <w:b/>
                                <w:bCs/>
                                <w:sz w:val="20"/>
                                <w:szCs w:val="20"/>
                              </w:rPr>
                            </w:pPr>
                            <w:r w:rsidRPr="008F0180">
                              <w:rPr>
                                <w:rFonts w:cstheme="minorHAnsi"/>
                                <w:color w:val="000000" w:themeColor="text1"/>
                                <w:sz w:val="20"/>
                                <w:szCs w:val="24"/>
                                <w:lang w:val="en-US"/>
                              </w:rPr>
                              <w:t>Improve the Reporting process of MBA sub functions by improving the data quality, integrity, accuracy, and availability of reports.</w:t>
                            </w:r>
                            <w:r w:rsidRPr="008F0180">
                              <w:rPr>
                                <w:rFonts w:cstheme="minorHAnsi"/>
                              </w:rPr>
                              <w:t xml:space="preserve">  </w:t>
                            </w:r>
                          </w:p>
                          <w:p w14:paraId="16ED75F3" w14:textId="77777777" w:rsidR="00174C01" w:rsidRPr="0063769F" w:rsidRDefault="00174C01" w:rsidP="00174C01">
                            <w:pPr>
                              <w:pStyle w:val="ListParagraph"/>
                              <w:numPr>
                                <w:ilvl w:val="0"/>
                                <w:numId w:val="2"/>
                              </w:numPr>
                              <w:spacing w:after="0" w:line="240" w:lineRule="auto"/>
                              <w:jc w:val="both"/>
                              <w:rPr>
                                <w:rFonts w:cstheme="minorHAnsi"/>
                                <w:b/>
                                <w:bCs/>
                                <w:sz w:val="20"/>
                                <w:szCs w:val="20"/>
                              </w:rPr>
                            </w:pPr>
                            <w:r>
                              <w:rPr>
                                <w:rFonts w:cstheme="minorHAnsi"/>
                                <w:sz w:val="20"/>
                                <w:szCs w:val="20"/>
                              </w:rPr>
                              <w:t>Built and Implemented 3 Digital Assets for MBA Oceania team.</w:t>
                            </w:r>
                          </w:p>
                          <w:p w14:paraId="2ED2AF9D" w14:textId="77777777" w:rsidR="00174C01" w:rsidRPr="00245AB7" w:rsidRDefault="00174C01" w:rsidP="00174C01">
                            <w:pPr>
                              <w:pStyle w:val="ListParagraph"/>
                              <w:numPr>
                                <w:ilvl w:val="0"/>
                                <w:numId w:val="2"/>
                              </w:numPr>
                              <w:spacing w:after="0" w:line="240" w:lineRule="auto"/>
                              <w:jc w:val="both"/>
                              <w:rPr>
                                <w:rFonts w:cstheme="minorHAnsi"/>
                                <w:b/>
                                <w:bCs/>
                                <w:sz w:val="20"/>
                                <w:szCs w:val="20"/>
                              </w:rPr>
                            </w:pPr>
                            <w:r>
                              <w:rPr>
                                <w:rFonts w:cstheme="minorHAnsi"/>
                                <w:sz w:val="20"/>
                                <w:szCs w:val="20"/>
                              </w:rPr>
                              <w:t>Applying Lean &amp; Six Sigma approach to improve and eliminate redundant and non-value adding process.</w:t>
                            </w:r>
                          </w:p>
                          <w:p w14:paraId="63A7E6AF" w14:textId="77777777" w:rsidR="00174C01" w:rsidRPr="00753705" w:rsidRDefault="00174C01" w:rsidP="00174C01">
                            <w:pPr>
                              <w:pStyle w:val="ListParagraph"/>
                              <w:numPr>
                                <w:ilvl w:val="0"/>
                                <w:numId w:val="2"/>
                              </w:numPr>
                              <w:spacing w:after="0" w:line="240" w:lineRule="auto"/>
                              <w:jc w:val="both"/>
                              <w:rPr>
                                <w:rFonts w:cstheme="minorHAnsi"/>
                                <w:b/>
                                <w:bCs/>
                                <w:sz w:val="20"/>
                                <w:szCs w:val="20"/>
                              </w:rPr>
                            </w:pPr>
                            <w:r>
                              <w:rPr>
                                <w:rFonts w:cstheme="minorHAnsi"/>
                                <w:sz w:val="20"/>
                                <w:szCs w:val="20"/>
                              </w:rPr>
                              <w:t>Optimizing employee capacity using employee utilization dashboard I built for Executive Assistants across Asia Pacific region.</w:t>
                            </w:r>
                          </w:p>
                          <w:p w14:paraId="3B49C0CF" w14:textId="77777777" w:rsidR="00174C01" w:rsidRPr="007051D6" w:rsidRDefault="00174C01" w:rsidP="00174C01">
                            <w:pPr>
                              <w:pStyle w:val="ListParagraph"/>
                              <w:numPr>
                                <w:ilvl w:val="0"/>
                                <w:numId w:val="2"/>
                              </w:numPr>
                              <w:spacing w:after="0" w:line="240" w:lineRule="auto"/>
                              <w:jc w:val="both"/>
                              <w:rPr>
                                <w:rFonts w:cstheme="minorHAnsi"/>
                                <w:b/>
                                <w:bCs/>
                                <w:sz w:val="20"/>
                                <w:szCs w:val="20"/>
                              </w:rPr>
                            </w:pPr>
                            <w:r>
                              <w:rPr>
                                <w:rFonts w:cstheme="minorHAnsi"/>
                                <w:sz w:val="20"/>
                                <w:szCs w:val="20"/>
                              </w:rPr>
                              <w:t>Facilitated quarterly ideation session, brainstorming and focus group discussion for more innovation ideas.</w:t>
                            </w:r>
                          </w:p>
                          <w:p w14:paraId="348F640E" w14:textId="46FDF482" w:rsidR="00174C01" w:rsidRPr="00174C01" w:rsidRDefault="00174C01" w:rsidP="00174C01">
                            <w:pPr>
                              <w:jc w:val="both"/>
                              <w:rPr>
                                <w:rFonts w:asciiTheme="majorHAnsi" w:eastAsiaTheme="majorEastAsia" w:hAnsiTheme="majorHAnsi" w:cstheme="majorBidi"/>
                                <w:b/>
                                <w:caps/>
                                <w:color w:val="355D7E" w:themeColor="accent1" w:themeShade="80"/>
                                <w:sz w:val="22"/>
                                <w:szCs w:val="24"/>
                              </w:rPr>
                            </w:pPr>
                          </w:p>
                        </w:txbxContent>
                      </v:textbox>
                    </v:shape>
                  </w:pict>
                </mc:Fallback>
              </mc:AlternateContent>
            </w:r>
          </w:p>
          <w:p w14:paraId="31B7B903" w14:textId="063E0CA7" w:rsidR="00F761DB" w:rsidRDefault="00F761DB" w:rsidP="002B4781">
            <w:pPr>
              <w:rPr>
                <w:rFonts w:ascii="Arial" w:eastAsiaTheme="minorHAnsi" w:hAnsi="Arial" w:cs="Arial"/>
                <w:b/>
                <w:color w:val="D8B25C" w:themeColor="accent4"/>
                <w:szCs w:val="22"/>
                <w:lang w:eastAsia="en-US"/>
              </w:rPr>
            </w:pPr>
          </w:p>
          <w:p w14:paraId="1853E4FA" w14:textId="25D9964A" w:rsidR="00F761DB" w:rsidRDefault="00F761DB" w:rsidP="002B4781">
            <w:pPr>
              <w:rPr>
                <w:rFonts w:ascii="Arial" w:eastAsiaTheme="minorHAnsi" w:hAnsi="Arial" w:cs="Arial"/>
                <w:b/>
                <w:color w:val="D8B25C" w:themeColor="accent4"/>
                <w:szCs w:val="22"/>
                <w:lang w:eastAsia="en-US"/>
              </w:rPr>
            </w:pPr>
          </w:p>
          <w:p w14:paraId="16156062" w14:textId="1D58189C" w:rsidR="00F761DB" w:rsidRDefault="00F761DB" w:rsidP="002B4781">
            <w:pPr>
              <w:rPr>
                <w:rFonts w:ascii="Arial" w:eastAsiaTheme="minorHAnsi" w:hAnsi="Arial" w:cs="Arial"/>
                <w:b/>
                <w:color w:val="D8B25C" w:themeColor="accent4"/>
                <w:szCs w:val="22"/>
                <w:lang w:eastAsia="en-US"/>
              </w:rPr>
            </w:pPr>
          </w:p>
          <w:p w14:paraId="4711BD43" w14:textId="09091F46" w:rsidR="00F761DB" w:rsidRDefault="00F761DB" w:rsidP="002B4781">
            <w:pPr>
              <w:rPr>
                <w:rFonts w:ascii="Arial" w:eastAsiaTheme="minorHAnsi" w:hAnsi="Arial" w:cs="Arial"/>
                <w:b/>
                <w:color w:val="D8B25C" w:themeColor="accent4"/>
                <w:szCs w:val="22"/>
                <w:lang w:eastAsia="en-US"/>
              </w:rPr>
            </w:pPr>
          </w:p>
          <w:p w14:paraId="5368D9AC" w14:textId="72D11AF8" w:rsidR="00F761DB" w:rsidRDefault="00F761DB" w:rsidP="002B4781">
            <w:pPr>
              <w:rPr>
                <w:rFonts w:ascii="Arial" w:eastAsiaTheme="minorHAnsi" w:hAnsi="Arial" w:cs="Arial"/>
                <w:b/>
                <w:color w:val="D8B25C" w:themeColor="accent4"/>
                <w:szCs w:val="22"/>
                <w:lang w:eastAsia="en-US"/>
              </w:rPr>
            </w:pPr>
          </w:p>
          <w:p w14:paraId="02D886C4" w14:textId="7F8CC00B" w:rsidR="00F761DB" w:rsidRDefault="00F761DB" w:rsidP="002B4781">
            <w:pPr>
              <w:rPr>
                <w:rFonts w:ascii="Arial" w:eastAsiaTheme="minorHAnsi" w:hAnsi="Arial" w:cs="Arial"/>
                <w:b/>
                <w:color w:val="D8B25C" w:themeColor="accent4"/>
                <w:szCs w:val="22"/>
                <w:lang w:eastAsia="en-US"/>
              </w:rPr>
            </w:pPr>
          </w:p>
          <w:p w14:paraId="47333A18" w14:textId="58B322BB" w:rsidR="00F761DB" w:rsidRDefault="00F761DB" w:rsidP="002B4781">
            <w:pPr>
              <w:rPr>
                <w:rFonts w:ascii="Arial" w:eastAsiaTheme="minorHAnsi" w:hAnsi="Arial" w:cs="Arial"/>
                <w:b/>
                <w:color w:val="D8B25C" w:themeColor="accent4"/>
                <w:szCs w:val="22"/>
                <w:lang w:eastAsia="en-US"/>
              </w:rPr>
            </w:pPr>
          </w:p>
          <w:p w14:paraId="6140060A" w14:textId="7034B394" w:rsidR="00F761DB" w:rsidRDefault="00F761DB" w:rsidP="002B4781">
            <w:pPr>
              <w:rPr>
                <w:rFonts w:ascii="Arial" w:eastAsiaTheme="minorHAnsi" w:hAnsi="Arial" w:cs="Arial"/>
                <w:b/>
                <w:color w:val="D8B25C" w:themeColor="accent4"/>
                <w:szCs w:val="22"/>
                <w:lang w:eastAsia="en-US"/>
              </w:rPr>
            </w:pPr>
          </w:p>
          <w:p w14:paraId="2E516FAF" w14:textId="05366644" w:rsidR="00F761DB" w:rsidRDefault="00F761DB" w:rsidP="002B4781">
            <w:pPr>
              <w:rPr>
                <w:rFonts w:ascii="Arial" w:eastAsiaTheme="minorHAnsi" w:hAnsi="Arial" w:cs="Arial"/>
                <w:b/>
                <w:color w:val="D8B25C" w:themeColor="accent4"/>
                <w:szCs w:val="22"/>
                <w:lang w:eastAsia="en-US"/>
              </w:rPr>
            </w:pPr>
          </w:p>
          <w:p w14:paraId="12FE0271" w14:textId="6D3005B8" w:rsidR="00F761DB" w:rsidRDefault="00F761DB" w:rsidP="002B4781">
            <w:pPr>
              <w:rPr>
                <w:rFonts w:ascii="Arial" w:eastAsiaTheme="minorHAnsi" w:hAnsi="Arial" w:cs="Arial"/>
                <w:b/>
                <w:color w:val="D8B25C" w:themeColor="accent4"/>
                <w:szCs w:val="22"/>
                <w:lang w:eastAsia="en-US"/>
              </w:rPr>
            </w:pPr>
          </w:p>
          <w:p w14:paraId="4B056B44" w14:textId="49E2DB37" w:rsidR="00F761DB" w:rsidRDefault="00F761DB" w:rsidP="002B4781">
            <w:pPr>
              <w:rPr>
                <w:rFonts w:ascii="Arial" w:eastAsiaTheme="minorHAnsi" w:hAnsi="Arial" w:cs="Arial"/>
                <w:b/>
                <w:color w:val="D8B25C" w:themeColor="accent4"/>
                <w:szCs w:val="22"/>
                <w:lang w:eastAsia="en-US"/>
              </w:rPr>
            </w:pPr>
          </w:p>
          <w:p w14:paraId="192E1754" w14:textId="205250E1" w:rsidR="00F761DB" w:rsidRDefault="00F761DB" w:rsidP="002B4781">
            <w:pPr>
              <w:rPr>
                <w:rFonts w:ascii="Arial" w:eastAsiaTheme="minorHAnsi" w:hAnsi="Arial" w:cs="Arial"/>
                <w:b/>
                <w:color w:val="D8B25C" w:themeColor="accent4"/>
                <w:szCs w:val="22"/>
                <w:lang w:eastAsia="en-US"/>
              </w:rPr>
            </w:pPr>
          </w:p>
          <w:p w14:paraId="29E1F042" w14:textId="5BCAD17E" w:rsidR="00F761DB" w:rsidRDefault="00F761DB" w:rsidP="002B4781">
            <w:pPr>
              <w:rPr>
                <w:rFonts w:ascii="Arial" w:eastAsiaTheme="minorHAnsi" w:hAnsi="Arial" w:cs="Arial"/>
                <w:b/>
                <w:color w:val="D8B25C" w:themeColor="accent4"/>
                <w:szCs w:val="22"/>
                <w:lang w:eastAsia="en-US"/>
              </w:rPr>
            </w:pPr>
          </w:p>
          <w:p w14:paraId="0ED3AD7C" w14:textId="77777777" w:rsidR="00F761DB" w:rsidRPr="002B4781" w:rsidRDefault="00F761DB" w:rsidP="002B4781">
            <w:pPr>
              <w:rPr>
                <w:rFonts w:ascii="Arial" w:eastAsiaTheme="minorHAnsi" w:hAnsi="Arial" w:cs="Arial"/>
                <w:b/>
                <w:color w:val="D8B25C" w:themeColor="accent4"/>
                <w:szCs w:val="22"/>
                <w:lang w:eastAsia="en-US"/>
              </w:rPr>
            </w:pPr>
          </w:p>
          <w:p w14:paraId="1C7B486D" w14:textId="59D87AC8" w:rsidR="00036450" w:rsidRPr="002B4781" w:rsidRDefault="00036450" w:rsidP="009919E7">
            <w:pPr>
              <w:pStyle w:val="ListBullet"/>
              <w:numPr>
                <w:ilvl w:val="0"/>
                <w:numId w:val="0"/>
              </w:numPr>
              <w:ind w:left="420" w:hanging="360"/>
              <w:rPr>
                <w:rFonts w:ascii="Arial" w:hAnsi="Arial" w:cs="Arial"/>
                <w:b/>
                <w:color w:val="D8B25C" w:themeColor="accent4"/>
                <w:szCs w:val="22"/>
              </w:rPr>
            </w:pPr>
          </w:p>
          <w:p w14:paraId="51F8E840" w14:textId="6FB83710" w:rsidR="009919E7" w:rsidRPr="002B4781" w:rsidRDefault="009919E7" w:rsidP="009919E7">
            <w:pPr>
              <w:pStyle w:val="ListBullet"/>
              <w:numPr>
                <w:ilvl w:val="0"/>
                <w:numId w:val="0"/>
              </w:numPr>
              <w:ind w:left="420" w:hanging="360"/>
              <w:rPr>
                <w:rFonts w:ascii="Arial" w:hAnsi="Arial" w:cs="Arial"/>
                <w:b/>
                <w:color w:val="D8B25C" w:themeColor="accent4"/>
                <w:szCs w:val="22"/>
              </w:rPr>
            </w:pPr>
          </w:p>
        </w:tc>
      </w:tr>
    </w:tbl>
    <w:p w14:paraId="7FF84A69" w14:textId="44A8C04D" w:rsidR="0043117B" w:rsidRDefault="001B317F" w:rsidP="000C45FF">
      <w:pPr>
        <w:tabs>
          <w:tab w:val="left" w:pos="990"/>
        </w:tabs>
      </w:pPr>
      <w:r w:rsidRPr="0066611C">
        <w:rPr>
          <w:rFonts w:asciiTheme="majorHAnsi" w:hAnsiTheme="majorHAnsi" w:cs="Arial"/>
          <w:bCs/>
          <w:noProof/>
          <w:sz w:val="36"/>
          <w:szCs w:val="36"/>
        </w:rPr>
        <w:lastRenderedPageBreak/>
        <mc:AlternateContent>
          <mc:Choice Requires="wps">
            <w:drawing>
              <wp:anchor distT="45720" distB="45720" distL="114300" distR="114300" simplePos="0" relativeHeight="251679744" behindDoc="0" locked="0" layoutInCell="1" allowOverlap="1" wp14:anchorId="6479C6F5" wp14:editId="58741671">
                <wp:simplePos x="0" y="0"/>
                <wp:positionH relativeFrom="margin">
                  <wp:align>left</wp:align>
                </wp:positionH>
                <wp:positionV relativeFrom="paragraph">
                  <wp:posOffset>-140335</wp:posOffset>
                </wp:positionV>
                <wp:extent cx="7125419" cy="248440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5419" cy="2484408"/>
                        </a:xfrm>
                        <a:prstGeom prst="rect">
                          <a:avLst/>
                        </a:prstGeom>
                        <a:noFill/>
                        <a:ln w="9525">
                          <a:noFill/>
                          <a:miter lim="800000"/>
                          <a:headEnd/>
                          <a:tailEnd/>
                        </a:ln>
                      </wps:spPr>
                      <wps:txbx>
                        <w:txbxContent>
                          <w:p w14:paraId="5A90B6D4" w14:textId="77777777" w:rsidR="00174C01" w:rsidRPr="00174C01" w:rsidRDefault="00174C01" w:rsidP="00174C01">
                            <w:pPr>
                              <w:jc w:val="center"/>
                              <w:rPr>
                                <w:rFonts w:asciiTheme="majorHAnsi" w:hAnsiTheme="majorHAnsi" w:cs="Arial"/>
                                <w:b/>
                                <w:sz w:val="20"/>
                                <w:szCs w:val="20"/>
                              </w:rPr>
                            </w:pPr>
                            <w:r w:rsidRPr="00174C01">
                              <w:rPr>
                                <w:rFonts w:asciiTheme="majorHAnsi" w:hAnsiTheme="majorHAnsi" w:cs="Arial"/>
                                <w:b/>
                                <w:sz w:val="20"/>
                                <w:szCs w:val="20"/>
                              </w:rPr>
                              <w:t>Data Integration and Warehousing</w:t>
                            </w:r>
                          </w:p>
                          <w:p w14:paraId="111BDF5B" w14:textId="7CC2B98E" w:rsidR="00174C01" w:rsidRPr="00174C01" w:rsidRDefault="00174C01" w:rsidP="00174C01">
                            <w:pPr>
                              <w:ind w:left="720" w:hanging="360"/>
                              <w:rPr>
                                <w:rFonts w:cstheme="minorHAnsi"/>
                                <w:sz w:val="20"/>
                                <w:szCs w:val="20"/>
                              </w:rPr>
                            </w:pPr>
                            <w:r w:rsidRPr="00174C01">
                              <w:rPr>
                                <w:rFonts w:cstheme="minorHAnsi"/>
                                <w:sz w:val="20"/>
                                <w:szCs w:val="20"/>
                              </w:rPr>
                              <w:t>-</w:t>
                            </w:r>
                            <w:r w:rsidRPr="00174C01">
                              <w:rPr>
                                <w:rFonts w:cstheme="minorHAnsi"/>
                                <w:sz w:val="20"/>
                                <w:szCs w:val="20"/>
                              </w:rPr>
                              <w:tab/>
                              <w:t>Implemented a Digital Marketing campaign data warehouse solution for 20 global clients. Develop and design the ETL packages to extract and retrieve data from Google AdWords, Bing, and other Search engine campaign platform. The solution resulted to easy data access and retrieval.</w:t>
                            </w:r>
                          </w:p>
                          <w:p w14:paraId="75544FA4" w14:textId="0E2AD67A"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Lead the Data Modernization project of EY GDS Manila location. Created a business case and project proposal emphasizing the need of having a centralize data center for business operations and admin related records. Business requirements were identified as well as the proposed solution that would cater long term demand of data storage.</w:t>
                            </w:r>
                          </w:p>
                          <w:p w14:paraId="3E803F83" w14:textId="7B651537"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Develop and design ETL packages to enforce data quality, consistency, and efficient data warehousing.</w:t>
                            </w:r>
                          </w:p>
                          <w:p w14:paraId="59116505" w14:textId="43B06458"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Extract data from multiple data sources and combine into one repository using SSIS tool.</w:t>
                            </w:r>
                          </w:p>
                          <w:p w14:paraId="0B5D6841" w14:textId="4E888601"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Improved data extraction and reporting activities of different teams. Integrate Utilization performances of EA Oceania and BMC APAC team.</w:t>
                            </w:r>
                          </w:p>
                          <w:p w14:paraId="19754D9F" w14:textId="4DD27132"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Built a central Employee utilization performance data warehouse.</w:t>
                            </w:r>
                          </w:p>
                          <w:p w14:paraId="442F9598" w14:textId="3EBB16EE"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Conduct Data Integration training session for Service Excellence team.</w:t>
                            </w:r>
                          </w:p>
                          <w:p w14:paraId="500814A5" w14:textId="7927D901"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Improve data availability and easy data access to MBA Leadership through data marts.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9C6F5" id="_x0000_s1029" type="#_x0000_t202" style="position:absolute;margin-left:0;margin-top:-11.05pt;width:561.05pt;height:195.6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" filled="f" stroked="f">
                <v:textbox>
                  <w:txbxContent>
                    <w:p w14:paraId="5A90B6D4" w14:textId="77777777" w:rsidR="00174C01" w:rsidRPr="00174C01" w:rsidRDefault="00174C01" w:rsidP="00174C01">
                      <w:pPr>
                        <w:jc w:val="center"/>
                        <w:rPr>
                          <w:rFonts w:asciiTheme="majorHAnsi" w:hAnsiTheme="majorHAnsi" w:cs="Arial"/>
                          <w:b/>
                          <w:sz w:val="20"/>
                          <w:szCs w:val="20"/>
                        </w:rPr>
                      </w:pPr>
                      <w:r w:rsidRPr="00174C01">
                        <w:rPr>
                          <w:rFonts w:asciiTheme="majorHAnsi" w:hAnsiTheme="majorHAnsi" w:cs="Arial"/>
                          <w:b/>
                          <w:sz w:val="20"/>
                          <w:szCs w:val="20"/>
                        </w:rPr>
                        <w:t>Data Integration and Warehousing</w:t>
                      </w:r>
                    </w:p>
                    <w:p w14:paraId="111BDF5B" w14:textId="7CC2B98E" w:rsidR="00174C01" w:rsidRPr="00174C01" w:rsidRDefault="00174C01" w:rsidP="00174C01">
                      <w:pPr>
                        <w:ind w:left="720" w:hanging="360"/>
                        <w:rPr>
                          <w:rFonts w:cstheme="minorHAnsi"/>
                          <w:sz w:val="20"/>
                          <w:szCs w:val="20"/>
                        </w:rPr>
                      </w:pPr>
                      <w:r w:rsidRPr="00174C01">
                        <w:rPr>
                          <w:rFonts w:cstheme="minorHAnsi"/>
                          <w:sz w:val="20"/>
                          <w:szCs w:val="20"/>
                        </w:rPr>
                        <w:t>-</w:t>
                      </w:r>
                      <w:r w:rsidRPr="00174C01">
                        <w:rPr>
                          <w:rFonts w:cstheme="minorHAnsi"/>
                          <w:sz w:val="20"/>
                          <w:szCs w:val="20"/>
                        </w:rPr>
                        <w:tab/>
                        <w:t>Implemented a Digital Marketing campaign data warehouse solution for 20 global clients. Develop and design the ETL packages to extract and retrieve data from Google AdWords, Bing, and other Search engine campaign platform. The solution resulted to easy data access and retrieval.</w:t>
                      </w:r>
                    </w:p>
                    <w:p w14:paraId="75544FA4" w14:textId="0E2AD67A"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Lead the Data Modernization project of EY GDS Manila location. Created a business case and project proposal emphasizing the need of having a centralize data center for business operations and admin related records. Business requirements were identified as well as the proposed solution that would cater long term demand of data storage.</w:t>
                      </w:r>
                    </w:p>
                    <w:p w14:paraId="3E803F83" w14:textId="7B651537"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Develop and design ETL packages to enforce data quality, consistency, and efficient data warehousing.</w:t>
                      </w:r>
                    </w:p>
                    <w:p w14:paraId="59116505" w14:textId="43B06458"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Extract data from multiple data sources and combine into one repository using SSIS tool.</w:t>
                      </w:r>
                    </w:p>
                    <w:p w14:paraId="0B5D6841" w14:textId="4E888601"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Improved data extraction and reporting activities of different teams. Integrate Utilization performances of EA Oceania and BMC APAC team.</w:t>
                      </w:r>
                    </w:p>
                    <w:p w14:paraId="19754D9F" w14:textId="4DD27132"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Built a central Employee utilization performance data warehouse.</w:t>
                      </w:r>
                    </w:p>
                    <w:p w14:paraId="442F9598" w14:textId="3EBB16EE"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Conduct Data Integration training session for Service Excellence team.</w:t>
                      </w:r>
                    </w:p>
                    <w:p w14:paraId="500814A5" w14:textId="7927D901" w:rsidR="00174C01" w:rsidRPr="00174C01" w:rsidRDefault="00174C01" w:rsidP="00174C01">
                      <w:pPr>
                        <w:pStyle w:val="ListParagraph"/>
                        <w:numPr>
                          <w:ilvl w:val="0"/>
                          <w:numId w:val="2"/>
                        </w:numPr>
                        <w:spacing w:after="0" w:line="240" w:lineRule="auto"/>
                        <w:rPr>
                          <w:rFonts w:cstheme="minorHAnsi"/>
                          <w:sz w:val="20"/>
                          <w:szCs w:val="20"/>
                        </w:rPr>
                      </w:pPr>
                      <w:r w:rsidRPr="00174C01">
                        <w:rPr>
                          <w:rFonts w:cstheme="minorHAnsi"/>
                          <w:sz w:val="20"/>
                          <w:szCs w:val="20"/>
                        </w:rPr>
                        <w:t>Improve data availability and easy data access to MBA Leadership through data marts.</w:t>
                      </w:r>
                    </w:p>
                  </w:txbxContent>
                </v:textbox>
                <w10:wrap anchorx="margin"/>
              </v:shape>
            </w:pict>
          </mc:Fallback>
        </mc:AlternateContent>
      </w:r>
    </w:p>
    <w:p w14:paraId="1FF24C15" w14:textId="45D1833F" w:rsidR="00174C01" w:rsidRDefault="00174C01" w:rsidP="000C45FF">
      <w:pPr>
        <w:tabs>
          <w:tab w:val="left" w:pos="990"/>
        </w:tabs>
      </w:pPr>
    </w:p>
    <w:p w14:paraId="7BAE73DA" w14:textId="426A7496" w:rsidR="00174C01" w:rsidRDefault="00174C01" w:rsidP="000C45FF">
      <w:pPr>
        <w:tabs>
          <w:tab w:val="left" w:pos="990"/>
        </w:tabs>
      </w:pPr>
    </w:p>
    <w:p w14:paraId="76871E47" w14:textId="31F9E592" w:rsidR="00174C01" w:rsidRDefault="00174C01" w:rsidP="000C45FF">
      <w:pPr>
        <w:tabs>
          <w:tab w:val="left" w:pos="990"/>
        </w:tabs>
      </w:pPr>
    </w:p>
    <w:p w14:paraId="277FD5AA" w14:textId="12F4DD3D" w:rsidR="00174C01" w:rsidRDefault="00174C01" w:rsidP="000C45FF">
      <w:pPr>
        <w:tabs>
          <w:tab w:val="left" w:pos="990"/>
        </w:tabs>
      </w:pPr>
    </w:p>
    <w:p w14:paraId="7183827E" w14:textId="00B34A3B" w:rsidR="00174C01" w:rsidRDefault="00174C01" w:rsidP="000C45FF">
      <w:pPr>
        <w:tabs>
          <w:tab w:val="left" w:pos="990"/>
        </w:tabs>
      </w:pPr>
    </w:p>
    <w:p w14:paraId="63A4F761" w14:textId="36388571" w:rsidR="00174C01" w:rsidRDefault="00174C01" w:rsidP="000C45FF">
      <w:pPr>
        <w:tabs>
          <w:tab w:val="left" w:pos="990"/>
        </w:tabs>
      </w:pPr>
    </w:p>
    <w:p w14:paraId="58026F7E" w14:textId="087978D2" w:rsidR="00174C01" w:rsidRDefault="00174C01" w:rsidP="000C45FF">
      <w:pPr>
        <w:tabs>
          <w:tab w:val="left" w:pos="990"/>
        </w:tabs>
      </w:pPr>
    </w:p>
    <w:p w14:paraId="6393FFD5" w14:textId="3A7C8203" w:rsidR="00174C01" w:rsidRDefault="00174C01" w:rsidP="000C45FF">
      <w:pPr>
        <w:tabs>
          <w:tab w:val="left" w:pos="990"/>
        </w:tabs>
      </w:pPr>
    </w:p>
    <w:p w14:paraId="56B613DB" w14:textId="44D8EFB8" w:rsidR="00174C01" w:rsidRDefault="00174C01" w:rsidP="000C45FF">
      <w:pPr>
        <w:tabs>
          <w:tab w:val="left" w:pos="990"/>
        </w:tabs>
      </w:pPr>
    </w:p>
    <w:p w14:paraId="6FE326CB" w14:textId="40D55CF4" w:rsidR="00174C01" w:rsidRDefault="00174C01" w:rsidP="000C45FF">
      <w:pPr>
        <w:tabs>
          <w:tab w:val="left" w:pos="990"/>
        </w:tabs>
      </w:pPr>
    </w:p>
    <w:p w14:paraId="5090C46C" w14:textId="13412157" w:rsidR="00174C01" w:rsidRDefault="00174C01" w:rsidP="000C45FF">
      <w:pPr>
        <w:tabs>
          <w:tab w:val="left" w:pos="990"/>
        </w:tabs>
      </w:pPr>
    </w:p>
    <w:p w14:paraId="23F380B2" w14:textId="597F3C9D" w:rsidR="00174C01" w:rsidRDefault="00174C01" w:rsidP="000C45FF">
      <w:pPr>
        <w:tabs>
          <w:tab w:val="left" w:pos="990"/>
        </w:tabs>
      </w:pPr>
    </w:p>
    <w:p w14:paraId="52100293" w14:textId="361918FB" w:rsidR="00174C01" w:rsidRDefault="00174C01" w:rsidP="000C45FF">
      <w:pPr>
        <w:tabs>
          <w:tab w:val="left" w:pos="990"/>
        </w:tabs>
      </w:pPr>
    </w:p>
    <w:p w14:paraId="63869BEF" w14:textId="3BB7FFE7" w:rsidR="00174C01" w:rsidRDefault="00174C01" w:rsidP="000C45FF">
      <w:pPr>
        <w:tabs>
          <w:tab w:val="left" w:pos="990"/>
        </w:tabs>
      </w:pPr>
    </w:p>
    <w:p w14:paraId="60FAABBC" w14:textId="6D8CCFF4" w:rsidR="00174C01" w:rsidRDefault="00174C01" w:rsidP="000C45FF">
      <w:pPr>
        <w:tabs>
          <w:tab w:val="left" w:pos="990"/>
        </w:tabs>
      </w:pPr>
    </w:p>
    <w:p w14:paraId="5E870C5D" w14:textId="2C001A45" w:rsidR="00174C01" w:rsidRDefault="00717712" w:rsidP="000C45FF">
      <w:pPr>
        <w:tabs>
          <w:tab w:val="left" w:pos="990"/>
        </w:tabs>
      </w:pPr>
      <w:r w:rsidRPr="0066611C">
        <w:rPr>
          <w:rFonts w:asciiTheme="majorHAnsi" w:hAnsiTheme="majorHAnsi" w:cs="Arial"/>
          <w:bCs/>
          <w:noProof/>
          <w:sz w:val="36"/>
          <w:szCs w:val="36"/>
        </w:rPr>
        <mc:AlternateContent>
          <mc:Choice Requires="wps">
            <w:drawing>
              <wp:anchor distT="45720" distB="45720" distL="114300" distR="114300" simplePos="0" relativeHeight="251684864" behindDoc="0" locked="0" layoutInCell="1" allowOverlap="1" wp14:anchorId="1DA73A5F" wp14:editId="6F902E1B">
                <wp:simplePos x="0" y="0"/>
                <wp:positionH relativeFrom="margin">
                  <wp:align>right</wp:align>
                </wp:positionH>
                <wp:positionV relativeFrom="paragraph">
                  <wp:posOffset>67382</wp:posOffset>
                </wp:positionV>
                <wp:extent cx="6849374" cy="3091218"/>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374" cy="3091218"/>
                        </a:xfrm>
                        <a:prstGeom prst="rect">
                          <a:avLst/>
                        </a:prstGeom>
                        <a:noFill/>
                        <a:ln w="9525">
                          <a:noFill/>
                          <a:miter lim="800000"/>
                          <a:headEnd/>
                          <a:tailEnd/>
                        </a:ln>
                      </wps:spPr>
                      <wps:txbx>
                        <w:txbxContent>
                          <w:p w14:paraId="30B7E89B" w14:textId="16FF3265" w:rsidR="00174C01" w:rsidRPr="00174C01" w:rsidRDefault="00174C01" w:rsidP="00174C01">
                            <w:pPr>
                              <w:jc w:val="center"/>
                              <w:rPr>
                                <w:rFonts w:asciiTheme="majorHAnsi" w:hAnsiTheme="majorHAnsi" w:cs="Arial"/>
                                <w:b/>
                                <w:sz w:val="20"/>
                                <w:szCs w:val="20"/>
                              </w:rPr>
                            </w:pPr>
                            <w:r w:rsidRPr="00174C01">
                              <w:rPr>
                                <w:rFonts w:asciiTheme="majorHAnsi" w:hAnsiTheme="majorHAnsi" w:cs="Arial"/>
                                <w:b/>
                                <w:sz w:val="20"/>
                                <w:szCs w:val="20"/>
                              </w:rPr>
                              <w:t xml:space="preserve">Data </w:t>
                            </w:r>
                            <w:r>
                              <w:rPr>
                                <w:rFonts w:asciiTheme="majorHAnsi" w:hAnsiTheme="majorHAnsi" w:cs="Arial"/>
                                <w:b/>
                                <w:sz w:val="20"/>
                                <w:szCs w:val="20"/>
                              </w:rPr>
                              <w:t>Analytics</w:t>
                            </w:r>
                            <w:r w:rsidRPr="00174C01">
                              <w:rPr>
                                <w:rFonts w:asciiTheme="majorHAnsi" w:hAnsiTheme="majorHAnsi" w:cs="Arial"/>
                                <w:b/>
                                <w:sz w:val="20"/>
                                <w:szCs w:val="20"/>
                              </w:rPr>
                              <w:t xml:space="preserve"> and </w:t>
                            </w:r>
                            <w:r>
                              <w:rPr>
                                <w:rFonts w:asciiTheme="majorHAnsi" w:hAnsiTheme="majorHAnsi" w:cs="Arial"/>
                                <w:b/>
                                <w:sz w:val="20"/>
                                <w:szCs w:val="20"/>
                              </w:rPr>
                              <w:t>Visualization</w:t>
                            </w:r>
                          </w:p>
                          <w:p w14:paraId="1BCE369E" w14:textId="71C5FD47" w:rsidR="00174C01" w:rsidRPr="008F0180" w:rsidRDefault="00174C01" w:rsidP="00174C01">
                            <w:pPr>
                              <w:pStyle w:val="ListParagraph"/>
                              <w:numPr>
                                <w:ilvl w:val="0"/>
                                <w:numId w:val="2"/>
                              </w:numPr>
                              <w:rPr>
                                <w:rFonts w:cstheme="minorHAnsi"/>
                                <w:b/>
                                <w:bCs/>
                                <w:sz w:val="20"/>
                                <w:szCs w:val="20"/>
                              </w:rPr>
                            </w:pPr>
                            <w:r>
                              <w:rPr>
                                <w:rFonts w:cstheme="minorHAnsi"/>
                                <w:sz w:val="20"/>
                                <w:szCs w:val="20"/>
                              </w:rPr>
                              <w:t>Focus</w:t>
                            </w:r>
                            <w:r w:rsidRPr="008F0180">
                              <w:rPr>
                                <w:rFonts w:cstheme="minorHAnsi"/>
                                <w:sz w:val="20"/>
                                <w:szCs w:val="20"/>
                              </w:rPr>
                              <w:t xml:space="preserve"> on data modelling and</w:t>
                            </w:r>
                            <w:r>
                              <w:rPr>
                                <w:rFonts w:cstheme="minorHAnsi"/>
                                <w:sz w:val="20"/>
                                <w:szCs w:val="20"/>
                              </w:rPr>
                              <w:t xml:space="preserve"> c</w:t>
                            </w:r>
                            <w:r w:rsidRPr="008F0180">
                              <w:rPr>
                                <w:rFonts w:cstheme="minorHAnsi"/>
                                <w:sz w:val="20"/>
                                <w:szCs w:val="20"/>
                              </w:rPr>
                              <w:t>reate custom mea</w:t>
                            </w:r>
                            <w:r>
                              <w:rPr>
                                <w:rFonts w:cstheme="minorHAnsi"/>
                                <w:sz w:val="20"/>
                                <w:szCs w:val="20"/>
                              </w:rPr>
                              <w:t>su</w:t>
                            </w:r>
                            <w:r w:rsidRPr="008F0180">
                              <w:rPr>
                                <w:rFonts w:cstheme="minorHAnsi"/>
                                <w:sz w:val="20"/>
                                <w:szCs w:val="20"/>
                              </w:rPr>
                              <w:t>r</w:t>
                            </w:r>
                            <w:r>
                              <w:rPr>
                                <w:rFonts w:cstheme="minorHAnsi"/>
                                <w:sz w:val="20"/>
                                <w:szCs w:val="20"/>
                              </w:rPr>
                              <w:t>e</w:t>
                            </w:r>
                            <w:r w:rsidRPr="008F0180">
                              <w:rPr>
                                <w:rFonts w:cstheme="minorHAnsi"/>
                                <w:sz w:val="20"/>
                                <w:szCs w:val="20"/>
                              </w:rPr>
                              <w:t xml:space="preserve">s </w:t>
                            </w:r>
                            <w:r>
                              <w:rPr>
                                <w:rFonts w:cstheme="minorHAnsi"/>
                                <w:sz w:val="20"/>
                                <w:szCs w:val="20"/>
                              </w:rPr>
                              <w:t>for</w:t>
                            </w:r>
                            <w:r w:rsidRPr="008F0180">
                              <w:rPr>
                                <w:rFonts w:cstheme="minorHAnsi"/>
                                <w:sz w:val="20"/>
                                <w:szCs w:val="20"/>
                              </w:rPr>
                              <w:t xml:space="preserve"> complex metrics.</w:t>
                            </w:r>
                          </w:p>
                          <w:p w14:paraId="51120325" w14:textId="77777777" w:rsidR="00174C01" w:rsidRPr="008F0180" w:rsidRDefault="00174C01" w:rsidP="00174C01">
                            <w:pPr>
                              <w:pStyle w:val="ListParagraph"/>
                              <w:numPr>
                                <w:ilvl w:val="0"/>
                                <w:numId w:val="2"/>
                              </w:numPr>
                              <w:rPr>
                                <w:rFonts w:cstheme="minorHAnsi"/>
                                <w:b/>
                                <w:bCs/>
                                <w:sz w:val="20"/>
                                <w:szCs w:val="20"/>
                              </w:rPr>
                            </w:pPr>
                            <w:r w:rsidRPr="008F0180">
                              <w:rPr>
                                <w:rFonts w:cstheme="minorHAnsi"/>
                                <w:sz w:val="20"/>
                                <w:szCs w:val="20"/>
                              </w:rPr>
                              <w:t>Create custom mea</w:t>
                            </w:r>
                            <w:r>
                              <w:rPr>
                                <w:rFonts w:cstheme="minorHAnsi"/>
                                <w:sz w:val="20"/>
                                <w:szCs w:val="20"/>
                              </w:rPr>
                              <w:t>su</w:t>
                            </w:r>
                            <w:r w:rsidRPr="008F0180">
                              <w:rPr>
                                <w:rFonts w:cstheme="minorHAnsi"/>
                                <w:sz w:val="20"/>
                                <w:szCs w:val="20"/>
                              </w:rPr>
                              <w:t>r</w:t>
                            </w:r>
                            <w:r>
                              <w:rPr>
                                <w:rFonts w:cstheme="minorHAnsi"/>
                                <w:sz w:val="20"/>
                                <w:szCs w:val="20"/>
                              </w:rPr>
                              <w:t>e</w:t>
                            </w:r>
                            <w:r w:rsidRPr="008F0180">
                              <w:rPr>
                                <w:rFonts w:cstheme="minorHAnsi"/>
                                <w:sz w:val="20"/>
                                <w:szCs w:val="20"/>
                              </w:rPr>
                              <w:t>s to solve complex metrics.</w:t>
                            </w:r>
                          </w:p>
                          <w:p w14:paraId="3B0F81AD" w14:textId="77777777" w:rsidR="00174C01" w:rsidRPr="008F0180" w:rsidRDefault="00174C01" w:rsidP="00174C01">
                            <w:pPr>
                              <w:pStyle w:val="ListParagraph"/>
                              <w:numPr>
                                <w:ilvl w:val="0"/>
                                <w:numId w:val="2"/>
                              </w:numPr>
                              <w:rPr>
                                <w:rFonts w:cstheme="minorHAnsi"/>
                                <w:b/>
                                <w:bCs/>
                                <w:sz w:val="20"/>
                                <w:szCs w:val="20"/>
                              </w:rPr>
                            </w:pPr>
                            <w:r w:rsidRPr="008F0180">
                              <w:rPr>
                                <w:rFonts w:cstheme="minorHAnsi"/>
                                <w:sz w:val="20"/>
                                <w:szCs w:val="20"/>
                              </w:rPr>
                              <w:t>Conduct Power BI training session for FAC, FSO and EA team.</w:t>
                            </w:r>
                          </w:p>
                          <w:p w14:paraId="5CEE9E84" w14:textId="77777777" w:rsidR="00174C01" w:rsidRPr="00836F17" w:rsidRDefault="00174C01" w:rsidP="00F83250">
                            <w:pPr>
                              <w:pStyle w:val="ListParagraph"/>
                              <w:numPr>
                                <w:ilvl w:val="0"/>
                                <w:numId w:val="2"/>
                              </w:numPr>
                              <w:spacing w:after="0"/>
                              <w:rPr>
                                <w:rFonts w:cstheme="minorHAnsi"/>
                                <w:b/>
                                <w:bCs/>
                                <w:sz w:val="20"/>
                                <w:szCs w:val="20"/>
                              </w:rPr>
                            </w:pPr>
                            <w:r w:rsidRPr="008F0180">
                              <w:rPr>
                                <w:rFonts w:cstheme="minorHAnsi"/>
                                <w:sz w:val="20"/>
                                <w:szCs w:val="20"/>
                              </w:rPr>
                              <w:t>Provide Data Visualization Mentorship for ATL and Service Excellence team.</w:t>
                            </w:r>
                          </w:p>
                          <w:p w14:paraId="49441188" w14:textId="77777777" w:rsidR="00174C01" w:rsidRPr="00836F17" w:rsidRDefault="00174C01" w:rsidP="00F83250">
                            <w:pPr>
                              <w:pStyle w:val="ListParagraph"/>
                              <w:spacing w:after="0"/>
                              <w:rPr>
                                <w:rFonts w:cstheme="minorHAnsi"/>
                                <w:b/>
                                <w:bCs/>
                                <w:sz w:val="20"/>
                                <w:szCs w:val="20"/>
                              </w:rPr>
                            </w:pPr>
                            <w:r>
                              <w:rPr>
                                <w:rFonts w:cstheme="minorHAnsi"/>
                                <w:sz w:val="20"/>
                                <w:szCs w:val="20"/>
                              </w:rPr>
                              <w:t>Have built the following Dashboards:</w:t>
                            </w:r>
                          </w:p>
                          <w:p w14:paraId="5361779B" w14:textId="77777777" w:rsidR="00174C01" w:rsidRPr="00174C01" w:rsidRDefault="00174C01" w:rsidP="00F83250">
                            <w:pPr>
                              <w:pStyle w:val="Experience"/>
                              <w:numPr>
                                <w:ilvl w:val="1"/>
                                <w:numId w:val="2"/>
                              </w:numPr>
                              <w:rPr>
                                <w:rFonts w:eastAsiaTheme="minorEastAsia" w:cstheme="minorHAnsi"/>
                                <w:b w:val="0"/>
                                <w:lang w:eastAsia="ja-JP"/>
                              </w:rPr>
                            </w:pPr>
                            <w:r w:rsidRPr="00174C01">
                              <w:rPr>
                                <w:rFonts w:eastAsiaTheme="minorEastAsia" w:cstheme="minorHAnsi"/>
                                <w:b w:val="0"/>
                                <w:lang w:eastAsia="ja-JP"/>
                              </w:rPr>
                              <w:t>Digital Marketing Campaign Dashboard</w:t>
                            </w:r>
                          </w:p>
                          <w:p w14:paraId="5D36500C" w14:textId="77777777" w:rsidR="00174C01" w:rsidRPr="00174C01" w:rsidRDefault="00174C01" w:rsidP="00174C01">
                            <w:pPr>
                              <w:pStyle w:val="Experience"/>
                              <w:numPr>
                                <w:ilvl w:val="1"/>
                                <w:numId w:val="2"/>
                              </w:numPr>
                              <w:rPr>
                                <w:rFonts w:eastAsiaTheme="minorEastAsia" w:cstheme="minorHAnsi"/>
                                <w:b w:val="0"/>
                                <w:lang w:eastAsia="ja-JP"/>
                              </w:rPr>
                            </w:pPr>
                            <w:r w:rsidRPr="00174C01">
                              <w:rPr>
                                <w:rFonts w:eastAsiaTheme="minorEastAsia" w:cstheme="minorHAnsi"/>
                                <w:b w:val="0"/>
                                <w:lang w:eastAsia="ja-JP"/>
                              </w:rPr>
                              <w:t>Utilization, Attendance and Leave reports of EA AU/NZ/CA/JP and APAC FSO</w:t>
                            </w:r>
                          </w:p>
                          <w:p w14:paraId="07A9B4EE" w14:textId="77777777" w:rsidR="00174C01" w:rsidRPr="00174C01" w:rsidRDefault="00174C01" w:rsidP="00174C01">
                            <w:pPr>
                              <w:pStyle w:val="Experience"/>
                              <w:numPr>
                                <w:ilvl w:val="1"/>
                                <w:numId w:val="2"/>
                              </w:numPr>
                              <w:rPr>
                                <w:rFonts w:eastAsiaTheme="minorEastAsia" w:cstheme="minorHAnsi"/>
                                <w:b w:val="0"/>
                                <w:lang w:eastAsia="ja-JP"/>
                              </w:rPr>
                            </w:pPr>
                            <w:r w:rsidRPr="00174C01">
                              <w:rPr>
                                <w:rFonts w:eastAsiaTheme="minorEastAsia" w:cstheme="minorHAnsi"/>
                                <w:b w:val="0"/>
                                <w:lang w:eastAsia="ja-JP"/>
                              </w:rPr>
                              <w:t>EMEIA Strategic Dashboard</w:t>
                            </w:r>
                          </w:p>
                          <w:p w14:paraId="148EB667" w14:textId="77777777" w:rsidR="00174C01" w:rsidRPr="00174C01" w:rsidRDefault="00174C01" w:rsidP="00174C01">
                            <w:pPr>
                              <w:pStyle w:val="Experience"/>
                              <w:numPr>
                                <w:ilvl w:val="1"/>
                                <w:numId w:val="2"/>
                              </w:numPr>
                              <w:rPr>
                                <w:rFonts w:eastAsiaTheme="minorEastAsia" w:cstheme="minorHAnsi"/>
                                <w:b w:val="0"/>
                                <w:lang w:eastAsia="ja-JP"/>
                              </w:rPr>
                            </w:pPr>
                            <w:r w:rsidRPr="00174C01">
                              <w:rPr>
                                <w:rFonts w:eastAsiaTheme="minorEastAsia" w:cstheme="minorHAnsi"/>
                                <w:b w:val="0"/>
                                <w:lang w:eastAsia="ja-JP"/>
                              </w:rPr>
                              <w:t>EY Space Tech Dashboard.</w:t>
                            </w:r>
                          </w:p>
                          <w:p w14:paraId="41F839C7" w14:textId="77777777" w:rsidR="00174C01" w:rsidRPr="00174C01" w:rsidRDefault="00174C01" w:rsidP="00174C01">
                            <w:pPr>
                              <w:pStyle w:val="Experience"/>
                              <w:numPr>
                                <w:ilvl w:val="1"/>
                                <w:numId w:val="2"/>
                              </w:numPr>
                              <w:rPr>
                                <w:rFonts w:eastAsiaTheme="minorEastAsia" w:cstheme="minorHAnsi"/>
                                <w:b w:val="0"/>
                                <w:lang w:eastAsia="ja-JP"/>
                              </w:rPr>
                            </w:pPr>
                            <w:r w:rsidRPr="00174C01">
                              <w:rPr>
                                <w:rFonts w:eastAsiaTheme="minorEastAsia" w:cstheme="minorHAnsi"/>
                                <w:b w:val="0"/>
                                <w:lang w:eastAsia="ja-JP"/>
                              </w:rPr>
                              <w:t>EA Quality Dashboard V.1</w:t>
                            </w:r>
                          </w:p>
                          <w:p w14:paraId="6D9374BC" w14:textId="77777777" w:rsidR="00174C01" w:rsidRPr="00174C01" w:rsidRDefault="00174C01" w:rsidP="00174C01">
                            <w:pPr>
                              <w:numPr>
                                <w:ilvl w:val="1"/>
                                <w:numId w:val="2"/>
                              </w:numPr>
                              <w:spacing w:line="259" w:lineRule="auto"/>
                              <w:rPr>
                                <w:rFonts w:cstheme="minorHAnsi"/>
                                <w:b/>
                                <w:bCs/>
                                <w:color w:val="000000" w:themeColor="text1"/>
                                <w:sz w:val="20"/>
                                <w:szCs w:val="24"/>
                              </w:rPr>
                            </w:pPr>
                            <w:r w:rsidRPr="00174C01">
                              <w:rPr>
                                <w:rFonts w:cstheme="minorHAnsi"/>
                                <w:color w:val="000000" w:themeColor="text1"/>
                                <w:sz w:val="20"/>
                                <w:szCs w:val="24"/>
                              </w:rPr>
                              <w:t>MBA Efficiency Dashboard</w:t>
                            </w:r>
                          </w:p>
                          <w:p w14:paraId="6162460F" w14:textId="5992BE18" w:rsidR="00174C01" w:rsidRPr="00174C01" w:rsidRDefault="00174C01" w:rsidP="00174C01">
                            <w:pPr>
                              <w:numPr>
                                <w:ilvl w:val="1"/>
                                <w:numId w:val="2"/>
                              </w:numPr>
                              <w:spacing w:line="259" w:lineRule="auto"/>
                              <w:rPr>
                                <w:rFonts w:cstheme="minorHAnsi"/>
                                <w:b/>
                                <w:bCs/>
                                <w:color w:val="000000" w:themeColor="text1"/>
                                <w:sz w:val="20"/>
                                <w:szCs w:val="24"/>
                              </w:rPr>
                            </w:pPr>
                            <w:r w:rsidRPr="00174C01">
                              <w:rPr>
                                <w:rFonts w:cstheme="minorHAnsi"/>
                                <w:color w:val="000000" w:themeColor="text1"/>
                                <w:sz w:val="20"/>
                                <w:szCs w:val="24"/>
                              </w:rPr>
                              <w:t>EY Pan GDS Badge Dashboard</w:t>
                            </w:r>
                          </w:p>
                          <w:p w14:paraId="1226A4F7" w14:textId="77777777" w:rsidR="00174C01" w:rsidRPr="00F93BFF" w:rsidRDefault="00174C01" w:rsidP="00174C01">
                            <w:pPr>
                              <w:numPr>
                                <w:ilvl w:val="1"/>
                                <w:numId w:val="2"/>
                              </w:numPr>
                              <w:spacing w:line="259" w:lineRule="auto"/>
                              <w:rPr>
                                <w:rFonts w:cstheme="minorHAnsi"/>
                                <w:b/>
                                <w:bCs/>
                                <w:color w:val="000000" w:themeColor="text1"/>
                                <w:sz w:val="20"/>
                                <w:szCs w:val="24"/>
                              </w:rPr>
                            </w:pPr>
                            <w:r>
                              <w:rPr>
                                <w:rFonts w:cstheme="minorHAnsi"/>
                                <w:color w:val="000000" w:themeColor="text1"/>
                                <w:sz w:val="20"/>
                                <w:szCs w:val="24"/>
                              </w:rPr>
                              <w:t>GDS Carbon Footprint Dashboard</w:t>
                            </w:r>
                          </w:p>
                          <w:p w14:paraId="6F934057" w14:textId="77777777" w:rsidR="00174C01" w:rsidRPr="00CE3CBC" w:rsidRDefault="00174C01" w:rsidP="00174C01">
                            <w:pPr>
                              <w:numPr>
                                <w:ilvl w:val="1"/>
                                <w:numId w:val="2"/>
                              </w:numPr>
                              <w:spacing w:line="259" w:lineRule="auto"/>
                              <w:rPr>
                                <w:rFonts w:cstheme="minorHAnsi"/>
                                <w:b/>
                                <w:bCs/>
                                <w:color w:val="000000" w:themeColor="text1"/>
                                <w:sz w:val="20"/>
                                <w:szCs w:val="24"/>
                              </w:rPr>
                            </w:pPr>
                            <w:r>
                              <w:rPr>
                                <w:rFonts w:cstheme="minorHAnsi"/>
                                <w:color w:val="000000" w:themeColor="text1"/>
                                <w:sz w:val="20"/>
                                <w:szCs w:val="24"/>
                              </w:rPr>
                              <w:t>Sydney Metro Financial Capacity Assessment Dashboard</w:t>
                            </w:r>
                          </w:p>
                          <w:p w14:paraId="7F1834AD" w14:textId="77777777" w:rsidR="00174C01" w:rsidRPr="00CE3CBC" w:rsidRDefault="00174C01" w:rsidP="00174C01">
                            <w:pPr>
                              <w:numPr>
                                <w:ilvl w:val="1"/>
                                <w:numId w:val="2"/>
                              </w:numPr>
                              <w:spacing w:line="259" w:lineRule="auto"/>
                              <w:rPr>
                                <w:rFonts w:cstheme="minorHAnsi"/>
                                <w:b/>
                                <w:bCs/>
                                <w:color w:val="000000" w:themeColor="text1"/>
                                <w:sz w:val="20"/>
                                <w:szCs w:val="24"/>
                              </w:rPr>
                            </w:pPr>
                            <w:r>
                              <w:rPr>
                                <w:rFonts w:cstheme="minorHAnsi"/>
                                <w:color w:val="000000" w:themeColor="text1"/>
                                <w:sz w:val="20"/>
                                <w:szCs w:val="24"/>
                              </w:rPr>
                              <w:t>2016 UFO Sightings Report</w:t>
                            </w:r>
                          </w:p>
                          <w:p w14:paraId="5EA9C06A" w14:textId="77777777" w:rsidR="00174C01" w:rsidRPr="007051D6" w:rsidRDefault="00174C01" w:rsidP="00174C01">
                            <w:pPr>
                              <w:numPr>
                                <w:ilvl w:val="1"/>
                                <w:numId w:val="2"/>
                              </w:numPr>
                              <w:spacing w:line="259" w:lineRule="auto"/>
                              <w:rPr>
                                <w:rFonts w:cstheme="minorHAnsi"/>
                                <w:b/>
                                <w:bCs/>
                                <w:color w:val="000000" w:themeColor="text1"/>
                                <w:sz w:val="20"/>
                                <w:szCs w:val="24"/>
                              </w:rPr>
                            </w:pPr>
                            <w:r>
                              <w:rPr>
                                <w:rFonts w:cstheme="minorHAnsi"/>
                                <w:color w:val="000000" w:themeColor="text1"/>
                                <w:sz w:val="20"/>
                                <w:szCs w:val="24"/>
                              </w:rPr>
                              <w:t>Australia Landslide Occurrence</w:t>
                            </w:r>
                          </w:p>
                          <w:p w14:paraId="450BBE7D" w14:textId="31478E2E" w:rsidR="00174C01" w:rsidRPr="00174C01" w:rsidRDefault="00174C01" w:rsidP="00174C01">
                            <w:pPr>
                              <w:ind w:left="720" w:hanging="360"/>
                              <w:rPr>
                                <w:rFonts w:eastAsiaTheme="minorHAnsi" w:cstheme="minorHAnsi"/>
                                <w:sz w:val="20"/>
                                <w:szCs w:val="20"/>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3A5F" id="_x0000_s1030" type="#_x0000_t202" style="position:absolute;margin-left:488.1pt;margin-top:5.3pt;width:539.3pt;height:243.4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" filled="f" stroked="f">
                <v:textbox>
                  <w:txbxContent>
                    <w:p w14:paraId="30B7E89B" w14:textId="16FF3265" w:rsidR="00174C01" w:rsidRPr="00174C01" w:rsidRDefault="00174C01" w:rsidP="00174C01">
                      <w:pPr>
                        <w:jc w:val="center"/>
                        <w:rPr>
                          <w:rFonts w:asciiTheme="majorHAnsi" w:hAnsiTheme="majorHAnsi" w:cs="Arial"/>
                          <w:b/>
                          <w:sz w:val="20"/>
                          <w:szCs w:val="20"/>
                        </w:rPr>
                      </w:pPr>
                      <w:r w:rsidRPr="00174C01">
                        <w:rPr>
                          <w:rFonts w:asciiTheme="majorHAnsi" w:hAnsiTheme="majorHAnsi" w:cs="Arial"/>
                          <w:b/>
                          <w:sz w:val="20"/>
                          <w:szCs w:val="20"/>
                        </w:rPr>
                        <w:t xml:space="preserve">Data </w:t>
                      </w:r>
                      <w:r>
                        <w:rPr>
                          <w:rFonts w:asciiTheme="majorHAnsi" w:hAnsiTheme="majorHAnsi" w:cs="Arial"/>
                          <w:b/>
                          <w:sz w:val="20"/>
                          <w:szCs w:val="20"/>
                        </w:rPr>
                        <w:t>Analytics</w:t>
                      </w:r>
                      <w:r w:rsidRPr="00174C01">
                        <w:rPr>
                          <w:rFonts w:asciiTheme="majorHAnsi" w:hAnsiTheme="majorHAnsi" w:cs="Arial"/>
                          <w:b/>
                          <w:sz w:val="20"/>
                          <w:szCs w:val="20"/>
                        </w:rPr>
                        <w:t xml:space="preserve"> and </w:t>
                      </w:r>
                      <w:r>
                        <w:rPr>
                          <w:rFonts w:asciiTheme="majorHAnsi" w:hAnsiTheme="majorHAnsi" w:cs="Arial"/>
                          <w:b/>
                          <w:sz w:val="20"/>
                          <w:szCs w:val="20"/>
                        </w:rPr>
                        <w:t>Visualization</w:t>
                      </w:r>
                    </w:p>
                    <w:p w14:paraId="1BCE369E" w14:textId="71C5FD47" w:rsidR="00174C01" w:rsidRPr="008F0180" w:rsidRDefault="00174C01" w:rsidP="00174C01">
                      <w:pPr>
                        <w:pStyle w:val="ListParagraph"/>
                        <w:numPr>
                          <w:ilvl w:val="0"/>
                          <w:numId w:val="2"/>
                        </w:numPr>
                        <w:rPr>
                          <w:rFonts w:cstheme="minorHAnsi"/>
                          <w:b/>
                          <w:bCs/>
                          <w:sz w:val="20"/>
                          <w:szCs w:val="20"/>
                        </w:rPr>
                      </w:pPr>
                      <w:r>
                        <w:rPr>
                          <w:rFonts w:cstheme="minorHAnsi"/>
                          <w:sz w:val="20"/>
                          <w:szCs w:val="20"/>
                        </w:rPr>
                        <w:t>Focus</w:t>
                      </w:r>
                      <w:r w:rsidRPr="008F0180">
                        <w:rPr>
                          <w:rFonts w:cstheme="minorHAnsi"/>
                          <w:sz w:val="20"/>
                          <w:szCs w:val="20"/>
                        </w:rPr>
                        <w:t xml:space="preserve"> on data modelling and</w:t>
                      </w:r>
                      <w:r>
                        <w:rPr>
                          <w:rFonts w:cstheme="minorHAnsi"/>
                          <w:sz w:val="20"/>
                          <w:szCs w:val="20"/>
                        </w:rPr>
                        <w:t xml:space="preserve"> c</w:t>
                      </w:r>
                      <w:r w:rsidRPr="008F0180">
                        <w:rPr>
                          <w:rFonts w:cstheme="minorHAnsi"/>
                          <w:sz w:val="20"/>
                          <w:szCs w:val="20"/>
                        </w:rPr>
                        <w:t>reate custom mea</w:t>
                      </w:r>
                      <w:r>
                        <w:rPr>
                          <w:rFonts w:cstheme="minorHAnsi"/>
                          <w:sz w:val="20"/>
                          <w:szCs w:val="20"/>
                        </w:rPr>
                        <w:t>su</w:t>
                      </w:r>
                      <w:r w:rsidRPr="008F0180">
                        <w:rPr>
                          <w:rFonts w:cstheme="minorHAnsi"/>
                          <w:sz w:val="20"/>
                          <w:szCs w:val="20"/>
                        </w:rPr>
                        <w:t>r</w:t>
                      </w:r>
                      <w:r>
                        <w:rPr>
                          <w:rFonts w:cstheme="minorHAnsi"/>
                          <w:sz w:val="20"/>
                          <w:szCs w:val="20"/>
                        </w:rPr>
                        <w:t>e</w:t>
                      </w:r>
                      <w:r w:rsidRPr="008F0180">
                        <w:rPr>
                          <w:rFonts w:cstheme="minorHAnsi"/>
                          <w:sz w:val="20"/>
                          <w:szCs w:val="20"/>
                        </w:rPr>
                        <w:t xml:space="preserve">s </w:t>
                      </w:r>
                      <w:r>
                        <w:rPr>
                          <w:rFonts w:cstheme="minorHAnsi"/>
                          <w:sz w:val="20"/>
                          <w:szCs w:val="20"/>
                        </w:rPr>
                        <w:t>for</w:t>
                      </w:r>
                      <w:r w:rsidRPr="008F0180">
                        <w:rPr>
                          <w:rFonts w:cstheme="minorHAnsi"/>
                          <w:sz w:val="20"/>
                          <w:szCs w:val="20"/>
                        </w:rPr>
                        <w:t xml:space="preserve"> complex metrics.</w:t>
                      </w:r>
                    </w:p>
                    <w:p w14:paraId="51120325" w14:textId="77777777" w:rsidR="00174C01" w:rsidRPr="008F0180" w:rsidRDefault="00174C01" w:rsidP="00174C01">
                      <w:pPr>
                        <w:pStyle w:val="ListParagraph"/>
                        <w:numPr>
                          <w:ilvl w:val="0"/>
                          <w:numId w:val="2"/>
                        </w:numPr>
                        <w:rPr>
                          <w:rFonts w:cstheme="minorHAnsi"/>
                          <w:b/>
                          <w:bCs/>
                          <w:sz w:val="20"/>
                          <w:szCs w:val="20"/>
                        </w:rPr>
                      </w:pPr>
                      <w:r w:rsidRPr="008F0180">
                        <w:rPr>
                          <w:rFonts w:cstheme="minorHAnsi"/>
                          <w:sz w:val="20"/>
                          <w:szCs w:val="20"/>
                        </w:rPr>
                        <w:t>Create custom mea</w:t>
                      </w:r>
                      <w:r>
                        <w:rPr>
                          <w:rFonts w:cstheme="minorHAnsi"/>
                          <w:sz w:val="20"/>
                          <w:szCs w:val="20"/>
                        </w:rPr>
                        <w:t>su</w:t>
                      </w:r>
                      <w:r w:rsidRPr="008F0180">
                        <w:rPr>
                          <w:rFonts w:cstheme="minorHAnsi"/>
                          <w:sz w:val="20"/>
                          <w:szCs w:val="20"/>
                        </w:rPr>
                        <w:t>r</w:t>
                      </w:r>
                      <w:r>
                        <w:rPr>
                          <w:rFonts w:cstheme="minorHAnsi"/>
                          <w:sz w:val="20"/>
                          <w:szCs w:val="20"/>
                        </w:rPr>
                        <w:t>e</w:t>
                      </w:r>
                      <w:r w:rsidRPr="008F0180">
                        <w:rPr>
                          <w:rFonts w:cstheme="minorHAnsi"/>
                          <w:sz w:val="20"/>
                          <w:szCs w:val="20"/>
                        </w:rPr>
                        <w:t>s to solve complex metrics.</w:t>
                      </w:r>
                    </w:p>
                    <w:p w14:paraId="3B0F81AD" w14:textId="77777777" w:rsidR="00174C01" w:rsidRPr="008F0180" w:rsidRDefault="00174C01" w:rsidP="00174C01">
                      <w:pPr>
                        <w:pStyle w:val="ListParagraph"/>
                        <w:numPr>
                          <w:ilvl w:val="0"/>
                          <w:numId w:val="2"/>
                        </w:numPr>
                        <w:rPr>
                          <w:rFonts w:cstheme="minorHAnsi"/>
                          <w:b/>
                          <w:bCs/>
                          <w:sz w:val="20"/>
                          <w:szCs w:val="20"/>
                        </w:rPr>
                      </w:pPr>
                      <w:r w:rsidRPr="008F0180">
                        <w:rPr>
                          <w:rFonts w:cstheme="minorHAnsi"/>
                          <w:sz w:val="20"/>
                          <w:szCs w:val="20"/>
                        </w:rPr>
                        <w:t>Conduct Power BI training session for FAC, FSO and EA team.</w:t>
                      </w:r>
                    </w:p>
                    <w:p w14:paraId="5CEE9E84" w14:textId="77777777" w:rsidR="00174C01" w:rsidRPr="00836F17" w:rsidRDefault="00174C01" w:rsidP="00F83250">
                      <w:pPr>
                        <w:pStyle w:val="ListParagraph"/>
                        <w:numPr>
                          <w:ilvl w:val="0"/>
                          <w:numId w:val="2"/>
                        </w:numPr>
                        <w:spacing w:after="0"/>
                        <w:rPr>
                          <w:rFonts w:cstheme="minorHAnsi"/>
                          <w:b/>
                          <w:bCs/>
                          <w:sz w:val="20"/>
                          <w:szCs w:val="20"/>
                        </w:rPr>
                      </w:pPr>
                      <w:r w:rsidRPr="008F0180">
                        <w:rPr>
                          <w:rFonts w:cstheme="minorHAnsi"/>
                          <w:sz w:val="20"/>
                          <w:szCs w:val="20"/>
                        </w:rPr>
                        <w:t>Provide Data Visualization Mentorship for ATL and Service Excellence team.</w:t>
                      </w:r>
                    </w:p>
                    <w:p w14:paraId="49441188" w14:textId="77777777" w:rsidR="00174C01" w:rsidRPr="00836F17" w:rsidRDefault="00174C01" w:rsidP="00F83250">
                      <w:pPr>
                        <w:pStyle w:val="ListParagraph"/>
                        <w:spacing w:after="0"/>
                        <w:rPr>
                          <w:rFonts w:cstheme="minorHAnsi"/>
                          <w:b/>
                          <w:bCs/>
                          <w:sz w:val="20"/>
                          <w:szCs w:val="20"/>
                        </w:rPr>
                      </w:pPr>
                      <w:r>
                        <w:rPr>
                          <w:rFonts w:cstheme="minorHAnsi"/>
                          <w:sz w:val="20"/>
                          <w:szCs w:val="20"/>
                        </w:rPr>
                        <w:t>Have built the following Dashboards:</w:t>
                      </w:r>
                    </w:p>
                    <w:p w14:paraId="5361779B" w14:textId="77777777" w:rsidR="00174C01" w:rsidRPr="00174C01" w:rsidRDefault="00174C01" w:rsidP="00F83250">
                      <w:pPr>
                        <w:pStyle w:val="Experience"/>
                        <w:numPr>
                          <w:ilvl w:val="1"/>
                          <w:numId w:val="2"/>
                        </w:numPr>
                        <w:rPr>
                          <w:rFonts w:eastAsiaTheme="minorEastAsia" w:cstheme="minorHAnsi"/>
                          <w:b w:val="0"/>
                          <w:lang w:eastAsia="ja-JP"/>
                        </w:rPr>
                      </w:pPr>
                      <w:r w:rsidRPr="00174C01">
                        <w:rPr>
                          <w:rFonts w:eastAsiaTheme="minorEastAsia" w:cstheme="minorHAnsi"/>
                          <w:b w:val="0"/>
                          <w:lang w:eastAsia="ja-JP"/>
                        </w:rPr>
                        <w:t>Digital Marketing Campaign Dashboard</w:t>
                      </w:r>
                    </w:p>
                    <w:p w14:paraId="5D36500C" w14:textId="77777777" w:rsidR="00174C01" w:rsidRPr="00174C01" w:rsidRDefault="00174C01" w:rsidP="00174C01">
                      <w:pPr>
                        <w:pStyle w:val="Experience"/>
                        <w:numPr>
                          <w:ilvl w:val="1"/>
                          <w:numId w:val="2"/>
                        </w:numPr>
                        <w:rPr>
                          <w:rFonts w:eastAsiaTheme="minorEastAsia" w:cstheme="minorHAnsi"/>
                          <w:b w:val="0"/>
                          <w:lang w:eastAsia="ja-JP"/>
                        </w:rPr>
                      </w:pPr>
                      <w:r w:rsidRPr="00174C01">
                        <w:rPr>
                          <w:rFonts w:eastAsiaTheme="minorEastAsia" w:cstheme="minorHAnsi"/>
                          <w:b w:val="0"/>
                          <w:lang w:eastAsia="ja-JP"/>
                        </w:rPr>
                        <w:t>Utilization, Attendance and Leave reports of EA AU/NZ/CA/JP and APAC FSO</w:t>
                      </w:r>
                    </w:p>
                    <w:p w14:paraId="07A9B4EE" w14:textId="77777777" w:rsidR="00174C01" w:rsidRPr="00174C01" w:rsidRDefault="00174C01" w:rsidP="00174C01">
                      <w:pPr>
                        <w:pStyle w:val="Experience"/>
                        <w:numPr>
                          <w:ilvl w:val="1"/>
                          <w:numId w:val="2"/>
                        </w:numPr>
                        <w:rPr>
                          <w:rFonts w:eastAsiaTheme="minorEastAsia" w:cstheme="minorHAnsi"/>
                          <w:b w:val="0"/>
                          <w:lang w:eastAsia="ja-JP"/>
                        </w:rPr>
                      </w:pPr>
                      <w:r w:rsidRPr="00174C01">
                        <w:rPr>
                          <w:rFonts w:eastAsiaTheme="minorEastAsia" w:cstheme="minorHAnsi"/>
                          <w:b w:val="0"/>
                          <w:lang w:eastAsia="ja-JP"/>
                        </w:rPr>
                        <w:t>EMEIA Strategic Dashboard</w:t>
                      </w:r>
                    </w:p>
                    <w:p w14:paraId="148EB667" w14:textId="77777777" w:rsidR="00174C01" w:rsidRPr="00174C01" w:rsidRDefault="00174C01" w:rsidP="00174C01">
                      <w:pPr>
                        <w:pStyle w:val="Experience"/>
                        <w:numPr>
                          <w:ilvl w:val="1"/>
                          <w:numId w:val="2"/>
                        </w:numPr>
                        <w:rPr>
                          <w:rFonts w:eastAsiaTheme="minorEastAsia" w:cstheme="minorHAnsi"/>
                          <w:b w:val="0"/>
                          <w:lang w:eastAsia="ja-JP"/>
                        </w:rPr>
                      </w:pPr>
                      <w:r w:rsidRPr="00174C01">
                        <w:rPr>
                          <w:rFonts w:eastAsiaTheme="minorEastAsia" w:cstheme="minorHAnsi"/>
                          <w:b w:val="0"/>
                          <w:lang w:eastAsia="ja-JP"/>
                        </w:rPr>
                        <w:t>EY Space Tech Dashboard.</w:t>
                      </w:r>
                    </w:p>
                    <w:p w14:paraId="41F839C7" w14:textId="77777777" w:rsidR="00174C01" w:rsidRPr="00174C01" w:rsidRDefault="00174C01" w:rsidP="00174C01">
                      <w:pPr>
                        <w:pStyle w:val="Experience"/>
                        <w:numPr>
                          <w:ilvl w:val="1"/>
                          <w:numId w:val="2"/>
                        </w:numPr>
                        <w:rPr>
                          <w:rFonts w:eastAsiaTheme="minorEastAsia" w:cstheme="minorHAnsi"/>
                          <w:b w:val="0"/>
                          <w:lang w:eastAsia="ja-JP"/>
                        </w:rPr>
                      </w:pPr>
                      <w:r w:rsidRPr="00174C01">
                        <w:rPr>
                          <w:rFonts w:eastAsiaTheme="minorEastAsia" w:cstheme="minorHAnsi"/>
                          <w:b w:val="0"/>
                          <w:lang w:eastAsia="ja-JP"/>
                        </w:rPr>
                        <w:t>EA Quality Dashboard V.1</w:t>
                      </w:r>
                    </w:p>
                    <w:p w14:paraId="6D9374BC" w14:textId="77777777" w:rsidR="00174C01" w:rsidRPr="00174C01" w:rsidRDefault="00174C01" w:rsidP="00174C01">
                      <w:pPr>
                        <w:numPr>
                          <w:ilvl w:val="1"/>
                          <w:numId w:val="2"/>
                        </w:numPr>
                        <w:spacing w:line="259" w:lineRule="auto"/>
                        <w:rPr>
                          <w:rFonts w:cstheme="minorHAnsi"/>
                          <w:b/>
                          <w:bCs/>
                          <w:color w:val="000000" w:themeColor="text1"/>
                          <w:sz w:val="20"/>
                          <w:szCs w:val="24"/>
                        </w:rPr>
                      </w:pPr>
                      <w:r w:rsidRPr="00174C01">
                        <w:rPr>
                          <w:rFonts w:cstheme="minorHAnsi"/>
                          <w:color w:val="000000" w:themeColor="text1"/>
                          <w:sz w:val="20"/>
                          <w:szCs w:val="24"/>
                        </w:rPr>
                        <w:t>MBA Efficiency Dashboard</w:t>
                      </w:r>
                    </w:p>
                    <w:p w14:paraId="6162460F" w14:textId="5992BE18" w:rsidR="00174C01" w:rsidRPr="00174C01" w:rsidRDefault="00174C01" w:rsidP="00174C01">
                      <w:pPr>
                        <w:numPr>
                          <w:ilvl w:val="1"/>
                          <w:numId w:val="2"/>
                        </w:numPr>
                        <w:spacing w:line="259" w:lineRule="auto"/>
                        <w:rPr>
                          <w:rFonts w:cstheme="minorHAnsi"/>
                          <w:b/>
                          <w:bCs/>
                          <w:color w:val="000000" w:themeColor="text1"/>
                          <w:sz w:val="20"/>
                          <w:szCs w:val="24"/>
                        </w:rPr>
                      </w:pPr>
                      <w:r w:rsidRPr="00174C01">
                        <w:rPr>
                          <w:rFonts w:cstheme="minorHAnsi"/>
                          <w:color w:val="000000" w:themeColor="text1"/>
                          <w:sz w:val="20"/>
                          <w:szCs w:val="24"/>
                        </w:rPr>
                        <w:t>EY Pan GDS Badge Dashboard</w:t>
                      </w:r>
                    </w:p>
                    <w:p w14:paraId="1226A4F7" w14:textId="77777777" w:rsidR="00174C01" w:rsidRPr="00F93BFF" w:rsidRDefault="00174C01" w:rsidP="00174C01">
                      <w:pPr>
                        <w:numPr>
                          <w:ilvl w:val="1"/>
                          <w:numId w:val="2"/>
                        </w:numPr>
                        <w:spacing w:line="259" w:lineRule="auto"/>
                        <w:rPr>
                          <w:rFonts w:cstheme="minorHAnsi"/>
                          <w:b/>
                          <w:bCs/>
                          <w:color w:val="000000" w:themeColor="text1"/>
                          <w:sz w:val="20"/>
                          <w:szCs w:val="24"/>
                        </w:rPr>
                      </w:pPr>
                      <w:r>
                        <w:rPr>
                          <w:rFonts w:cstheme="minorHAnsi"/>
                          <w:color w:val="000000" w:themeColor="text1"/>
                          <w:sz w:val="20"/>
                          <w:szCs w:val="24"/>
                        </w:rPr>
                        <w:t>GDS Carbon Footprint Dashboard</w:t>
                      </w:r>
                    </w:p>
                    <w:p w14:paraId="6F934057" w14:textId="77777777" w:rsidR="00174C01" w:rsidRPr="00CE3CBC" w:rsidRDefault="00174C01" w:rsidP="00174C01">
                      <w:pPr>
                        <w:numPr>
                          <w:ilvl w:val="1"/>
                          <w:numId w:val="2"/>
                        </w:numPr>
                        <w:spacing w:line="259" w:lineRule="auto"/>
                        <w:rPr>
                          <w:rFonts w:cstheme="minorHAnsi"/>
                          <w:b/>
                          <w:bCs/>
                          <w:color w:val="000000" w:themeColor="text1"/>
                          <w:sz w:val="20"/>
                          <w:szCs w:val="24"/>
                        </w:rPr>
                      </w:pPr>
                      <w:r>
                        <w:rPr>
                          <w:rFonts w:cstheme="minorHAnsi"/>
                          <w:color w:val="000000" w:themeColor="text1"/>
                          <w:sz w:val="20"/>
                          <w:szCs w:val="24"/>
                        </w:rPr>
                        <w:t>Sydney Metro Financial Capacity Assessment Dashboard</w:t>
                      </w:r>
                    </w:p>
                    <w:p w14:paraId="7F1834AD" w14:textId="77777777" w:rsidR="00174C01" w:rsidRPr="00CE3CBC" w:rsidRDefault="00174C01" w:rsidP="00174C01">
                      <w:pPr>
                        <w:numPr>
                          <w:ilvl w:val="1"/>
                          <w:numId w:val="2"/>
                        </w:numPr>
                        <w:spacing w:line="259" w:lineRule="auto"/>
                        <w:rPr>
                          <w:rFonts w:cstheme="minorHAnsi"/>
                          <w:b/>
                          <w:bCs/>
                          <w:color w:val="000000" w:themeColor="text1"/>
                          <w:sz w:val="20"/>
                          <w:szCs w:val="24"/>
                        </w:rPr>
                      </w:pPr>
                      <w:r>
                        <w:rPr>
                          <w:rFonts w:cstheme="minorHAnsi"/>
                          <w:color w:val="000000" w:themeColor="text1"/>
                          <w:sz w:val="20"/>
                          <w:szCs w:val="24"/>
                        </w:rPr>
                        <w:t>2016 UFO Sightings Report</w:t>
                      </w:r>
                    </w:p>
                    <w:p w14:paraId="5EA9C06A" w14:textId="77777777" w:rsidR="00174C01" w:rsidRPr="007051D6" w:rsidRDefault="00174C01" w:rsidP="00174C01">
                      <w:pPr>
                        <w:numPr>
                          <w:ilvl w:val="1"/>
                          <w:numId w:val="2"/>
                        </w:numPr>
                        <w:spacing w:line="259" w:lineRule="auto"/>
                        <w:rPr>
                          <w:rFonts w:cstheme="minorHAnsi"/>
                          <w:b/>
                          <w:bCs/>
                          <w:color w:val="000000" w:themeColor="text1"/>
                          <w:sz w:val="20"/>
                          <w:szCs w:val="24"/>
                        </w:rPr>
                      </w:pPr>
                      <w:r>
                        <w:rPr>
                          <w:rFonts w:cstheme="minorHAnsi"/>
                          <w:color w:val="000000" w:themeColor="text1"/>
                          <w:sz w:val="20"/>
                          <w:szCs w:val="24"/>
                        </w:rPr>
                        <w:t>Australia Landslide Occurrence</w:t>
                      </w:r>
                    </w:p>
                    <w:p w14:paraId="450BBE7D" w14:textId="31478E2E" w:rsidR="00174C01" w:rsidRPr="00174C01" w:rsidRDefault="00174C01" w:rsidP="00174C01">
                      <w:pPr>
                        <w:ind w:left="720" w:hanging="360"/>
                        <w:rPr>
                          <w:rFonts w:eastAsiaTheme="minorHAnsi" w:cstheme="minorHAnsi"/>
                          <w:sz w:val="20"/>
                          <w:szCs w:val="20"/>
                          <w:lang w:eastAsia="en-US"/>
                        </w:rPr>
                      </w:pPr>
                    </w:p>
                  </w:txbxContent>
                </v:textbox>
                <w10:wrap anchorx="margin"/>
              </v:shape>
            </w:pict>
          </mc:Fallback>
        </mc:AlternateContent>
      </w:r>
    </w:p>
    <w:p w14:paraId="53C9C9E8" w14:textId="6A0D9503" w:rsidR="00174C01" w:rsidRDefault="00174C01" w:rsidP="000C45FF">
      <w:pPr>
        <w:tabs>
          <w:tab w:val="left" w:pos="990"/>
        </w:tabs>
      </w:pPr>
    </w:p>
    <w:p w14:paraId="47CDC09D" w14:textId="3B631E07" w:rsidR="00174C01" w:rsidRDefault="00174C01" w:rsidP="000C45FF">
      <w:pPr>
        <w:tabs>
          <w:tab w:val="left" w:pos="990"/>
        </w:tabs>
      </w:pPr>
    </w:p>
    <w:p w14:paraId="6483C7F6" w14:textId="4E1F90BA" w:rsidR="00174C01" w:rsidRDefault="00174C01" w:rsidP="000C45FF">
      <w:pPr>
        <w:tabs>
          <w:tab w:val="left" w:pos="990"/>
        </w:tabs>
      </w:pPr>
    </w:p>
    <w:p w14:paraId="0C17F846" w14:textId="0E9C4D8E" w:rsidR="00174C01" w:rsidRDefault="00174C01" w:rsidP="000C45FF">
      <w:pPr>
        <w:tabs>
          <w:tab w:val="left" w:pos="990"/>
        </w:tabs>
      </w:pPr>
    </w:p>
    <w:p w14:paraId="1D57F5F0" w14:textId="5282B840" w:rsidR="00174C01" w:rsidRDefault="00174C01" w:rsidP="000C45FF">
      <w:pPr>
        <w:tabs>
          <w:tab w:val="left" w:pos="990"/>
        </w:tabs>
      </w:pPr>
    </w:p>
    <w:p w14:paraId="7BE354B3" w14:textId="3A8428C1" w:rsidR="00174C01" w:rsidRDefault="00174C01" w:rsidP="000C45FF">
      <w:pPr>
        <w:tabs>
          <w:tab w:val="left" w:pos="990"/>
        </w:tabs>
      </w:pPr>
    </w:p>
    <w:p w14:paraId="280A0810" w14:textId="23E4105A" w:rsidR="00174C01" w:rsidRDefault="00174C01" w:rsidP="000C45FF">
      <w:pPr>
        <w:tabs>
          <w:tab w:val="left" w:pos="990"/>
        </w:tabs>
      </w:pPr>
    </w:p>
    <w:p w14:paraId="7F540B8E" w14:textId="564C55FF" w:rsidR="00174C01" w:rsidRDefault="00174C01" w:rsidP="000C45FF">
      <w:pPr>
        <w:tabs>
          <w:tab w:val="left" w:pos="990"/>
        </w:tabs>
      </w:pPr>
    </w:p>
    <w:p w14:paraId="498C0AF3" w14:textId="1C8CFB06" w:rsidR="00174C01" w:rsidRDefault="00174C01" w:rsidP="000C45FF">
      <w:pPr>
        <w:tabs>
          <w:tab w:val="left" w:pos="990"/>
        </w:tabs>
      </w:pPr>
    </w:p>
    <w:p w14:paraId="6786DA7C" w14:textId="36CAF490" w:rsidR="00174C01" w:rsidRDefault="00174C01" w:rsidP="000C45FF">
      <w:pPr>
        <w:tabs>
          <w:tab w:val="left" w:pos="990"/>
        </w:tabs>
      </w:pPr>
    </w:p>
    <w:p w14:paraId="239A92C3" w14:textId="7BFCF723" w:rsidR="00174C01" w:rsidRDefault="00174C01" w:rsidP="000C45FF">
      <w:pPr>
        <w:tabs>
          <w:tab w:val="left" w:pos="990"/>
        </w:tabs>
      </w:pPr>
    </w:p>
    <w:p w14:paraId="32A1F1AD" w14:textId="09C14C59" w:rsidR="00174C01" w:rsidRDefault="00174C01" w:rsidP="000C45FF">
      <w:pPr>
        <w:tabs>
          <w:tab w:val="left" w:pos="990"/>
        </w:tabs>
      </w:pPr>
    </w:p>
    <w:p w14:paraId="579AA548" w14:textId="62C3A8C6" w:rsidR="00174C01" w:rsidRDefault="00174C01" w:rsidP="000C45FF">
      <w:pPr>
        <w:tabs>
          <w:tab w:val="left" w:pos="990"/>
        </w:tabs>
      </w:pPr>
    </w:p>
    <w:p w14:paraId="072EAA2C" w14:textId="4564CE41" w:rsidR="00174C01" w:rsidRDefault="00174C01" w:rsidP="000C45FF">
      <w:pPr>
        <w:tabs>
          <w:tab w:val="left" w:pos="990"/>
        </w:tabs>
      </w:pPr>
    </w:p>
    <w:p w14:paraId="3946121D" w14:textId="5031A54C" w:rsidR="00174C01" w:rsidRDefault="00174C01" w:rsidP="000C45FF">
      <w:pPr>
        <w:tabs>
          <w:tab w:val="left" w:pos="990"/>
        </w:tabs>
      </w:pPr>
    </w:p>
    <w:p w14:paraId="1B9F2862" w14:textId="43DCEDED" w:rsidR="00174C01" w:rsidRDefault="00174C01" w:rsidP="000C45FF">
      <w:pPr>
        <w:tabs>
          <w:tab w:val="left" w:pos="990"/>
        </w:tabs>
      </w:pPr>
    </w:p>
    <w:p w14:paraId="0DA06B07" w14:textId="4B62C2B1" w:rsidR="00174C01" w:rsidRDefault="00174C01" w:rsidP="000C45FF">
      <w:pPr>
        <w:tabs>
          <w:tab w:val="left" w:pos="990"/>
        </w:tabs>
      </w:pPr>
    </w:p>
    <w:p w14:paraId="6FF55AB1" w14:textId="1449E9D0" w:rsidR="00174C01" w:rsidRDefault="00174C01" w:rsidP="000C45FF">
      <w:pPr>
        <w:tabs>
          <w:tab w:val="left" w:pos="990"/>
        </w:tabs>
      </w:pPr>
    </w:p>
    <w:p w14:paraId="084A350B" w14:textId="60C98FFB" w:rsidR="00174C01" w:rsidRDefault="00174C01" w:rsidP="000C45FF">
      <w:pPr>
        <w:tabs>
          <w:tab w:val="left" w:pos="990"/>
        </w:tabs>
      </w:pPr>
    </w:p>
    <w:p w14:paraId="6834B703" w14:textId="071ACDEB" w:rsidR="00174C01" w:rsidRDefault="00174C01" w:rsidP="000C45FF">
      <w:pPr>
        <w:tabs>
          <w:tab w:val="left" w:pos="990"/>
        </w:tabs>
      </w:pPr>
    </w:p>
    <w:p w14:paraId="32AE2EE1" w14:textId="49F57F1F" w:rsidR="00174C01" w:rsidRDefault="00C814E3" w:rsidP="000C45FF">
      <w:pPr>
        <w:tabs>
          <w:tab w:val="left" w:pos="990"/>
        </w:tabs>
      </w:pPr>
      <w:r w:rsidRPr="0066611C">
        <w:rPr>
          <w:rFonts w:asciiTheme="majorHAnsi" w:hAnsiTheme="majorHAnsi" w:cs="Arial"/>
          <w:bCs/>
          <w:noProof/>
          <w:sz w:val="36"/>
          <w:szCs w:val="36"/>
        </w:rPr>
        <mc:AlternateContent>
          <mc:Choice Requires="wps">
            <w:drawing>
              <wp:anchor distT="45720" distB="45720" distL="114300" distR="114300" simplePos="0" relativeHeight="251702272" behindDoc="0" locked="0" layoutInCell="1" allowOverlap="1" wp14:anchorId="479A074A" wp14:editId="004C8A14">
                <wp:simplePos x="0" y="0"/>
                <wp:positionH relativeFrom="margin">
                  <wp:posOffset>3485072</wp:posOffset>
                </wp:positionH>
                <wp:positionV relativeFrom="paragraph">
                  <wp:posOffset>6015</wp:posOffset>
                </wp:positionV>
                <wp:extent cx="3484880" cy="2380890"/>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4880" cy="2380890"/>
                        </a:xfrm>
                        <a:prstGeom prst="rect">
                          <a:avLst/>
                        </a:prstGeom>
                        <a:noFill/>
                        <a:ln w="9525">
                          <a:noFill/>
                          <a:miter lim="800000"/>
                          <a:headEnd/>
                          <a:tailEnd/>
                        </a:ln>
                      </wps:spPr>
                      <wps:txbx>
                        <w:txbxContent>
                          <w:p w14:paraId="36EF796C" w14:textId="41F7C89F" w:rsidR="00C814E3" w:rsidRPr="00B805E4" w:rsidRDefault="00C814E3" w:rsidP="00C814E3">
                            <w:pPr>
                              <w:pStyle w:val="ListParagraph"/>
                              <w:spacing w:after="0"/>
                              <w:ind w:firstLine="720"/>
                              <w:jc w:val="center"/>
                              <w:rPr>
                                <w:rFonts w:asciiTheme="majorHAnsi" w:eastAsiaTheme="minorEastAsia" w:hAnsiTheme="majorHAnsi" w:cs="Arial"/>
                                <w:b/>
                                <w:sz w:val="20"/>
                                <w:szCs w:val="20"/>
                                <w:lang w:val="en-US" w:eastAsia="ja-JP"/>
                              </w:rPr>
                            </w:pPr>
                            <w:r w:rsidRPr="00B805E4">
                              <w:rPr>
                                <w:rFonts w:asciiTheme="majorHAnsi" w:eastAsiaTheme="minorEastAsia" w:hAnsiTheme="majorHAnsi" w:cs="Arial"/>
                                <w:b/>
                                <w:sz w:val="20"/>
                                <w:szCs w:val="20"/>
                                <w:lang w:val="en-US" w:eastAsia="ja-JP"/>
                              </w:rPr>
                              <w:t xml:space="preserve">AI &amp; </w:t>
                            </w:r>
                            <w:r w:rsidR="00BF0F15">
                              <w:rPr>
                                <w:rFonts w:asciiTheme="majorHAnsi" w:eastAsiaTheme="minorEastAsia" w:hAnsiTheme="majorHAnsi" w:cs="Arial"/>
                                <w:b/>
                                <w:sz w:val="20"/>
                                <w:szCs w:val="20"/>
                                <w:lang w:val="en-US" w:eastAsia="ja-JP"/>
                              </w:rPr>
                              <w:t>ML</w:t>
                            </w:r>
                            <w:r w:rsidRPr="00B805E4">
                              <w:rPr>
                                <w:rFonts w:asciiTheme="majorHAnsi" w:eastAsiaTheme="minorEastAsia" w:hAnsiTheme="majorHAnsi" w:cs="Arial"/>
                                <w:b/>
                                <w:sz w:val="20"/>
                                <w:szCs w:val="20"/>
                                <w:lang w:val="en-US" w:eastAsia="ja-JP"/>
                              </w:rPr>
                              <w:t xml:space="preserve"> Sustainability Projects</w:t>
                            </w:r>
                          </w:p>
                          <w:p w14:paraId="1C120066"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Geo Spatial Image Processing</w:t>
                            </w:r>
                          </w:p>
                          <w:p w14:paraId="79A60C90"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Solar Panel Detection</w:t>
                            </w:r>
                          </w:p>
                          <w:p w14:paraId="723CE366"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Object Detection and Facial Recognition</w:t>
                            </w:r>
                          </w:p>
                          <w:p w14:paraId="24ECC042" w14:textId="2AD79EB0"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r>
                            <w:r w:rsidR="005C2CCF" w:rsidRPr="00B805E4">
                              <w:rPr>
                                <w:rFonts w:eastAsiaTheme="minorHAnsi" w:cstheme="minorHAnsi"/>
                                <w:sz w:val="20"/>
                                <w:szCs w:val="20"/>
                                <w:lang w:eastAsia="en-US"/>
                              </w:rPr>
                              <w:t>Car Park</w:t>
                            </w:r>
                            <w:r w:rsidRPr="00B805E4">
                              <w:rPr>
                                <w:rFonts w:eastAsiaTheme="minorHAnsi" w:cstheme="minorHAnsi"/>
                                <w:sz w:val="20"/>
                                <w:szCs w:val="20"/>
                                <w:lang w:eastAsia="en-US"/>
                              </w:rPr>
                              <w:t xml:space="preserve"> tracking using live cam image processing</w:t>
                            </w:r>
                          </w:p>
                          <w:p w14:paraId="299875BA"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Employee Electricity Emission (EEE Dashboard)</w:t>
                            </w:r>
                          </w:p>
                          <w:p w14:paraId="58E91A90"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EY GDS Co2 Emission Dashboard</w:t>
                            </w:r>
                          </w:p>
                          <w:p w14:paraId="01ACF6C9"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GHG Detection and Monitoring Research</w:t>
                            </w:r>
                          </w:p>
                          <w:p w14:paraId="638422C8"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Biodiversity App</w:t>
                            </w:r>
                          </w:p>
                          <w:p w14:paraId="5F37417A"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Frog Location Prediction</w:t>
                            </w:r>
                          </w:p>
                          <w:p w14:paraId="65D7C899" w14:textId="77777777" w:rsidR="00C814E3" w:rsidRPr="00174C01"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Bushfire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A074A" id="_x0000_s1031" type="#_x0000_t202" style="position:absolute;margin-left:274.4pt;margin-top:.45pt;width:274.4pt;height:187.4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" filled="f" stroked="f">
                <v:textbox>
                  <w:txbxContent>
                    <w:p w14:paraId="36EF796C" w14:textId="41F7C89F" w:rsidR="00C814E3" w:rsidRPr="00B805E4" w:rsidRDefault="00C814E3" w:rsidP="00C814E3">
                      <w:pPr>
                        <w:pStyle w:val="ListParagraph"/>
                        <w:spacing w:after="0"/>
                        <w:ind w:firstLine="720"/>
                        <w:jc w:val="center"/>
                        <w:rPr>
                          <w:rFonts w:asciiTheme="majorHAnsi" w:eastAsiaTheme="minorEastAsia" w:hAnsiTheme="majorHAnsi" w:cs="Arial"/>
                          <w:b/>
                          <w:sz w:val="20"/>
                          <w:szCs w:val="20"/>
                          <w:lang w:val="en-US" w:eastAsia="ja-JP"/>
                        </w:rPr>
                      </w:pPr>
                      <w:r w:rsidRPr="00B805E4">
                        <w:rPr>
                          <w:rFonts w:asciiTheme="majorHAnsi" w:eastAsiaTheme="minorEastAsia" w:hAnsiTheme="majorHAnsi" w:cs="Arial"/>
                          <w:b/>
                          <w:sz w:val="20"/>
                          <w:szCs w:val="20"/>
                          <w:lang w:val="en-US" w:eastAsia="ja-JP"/>
                        </w:rPr>
                        <w:t xml:space="preserve">AI &amp; </w:t>
                      </w:r>
                      <w:r w:rsidR="00BF0F15">
                        <w:rPr>
                          <w:rFonts w:asciiTheme="majorHAnsi" w:eastAsiaTheme="minorEastAsia" w:hAnsiTheme="majorHAnsi" w:cs="Arial"/>
                          <w:b/>
                          <w:sz w:val="20"/>
                          <w:szCs w:val="20"/>
                          <w:lang w:val="en-US" w:eastAsia="ja-JP"/>
                        </w:rPr>
                        <w:t>ML</w:t>
                      </w:r>
                      <w:r w:rsidRPr="00B805E4">
                        <w:rPr>
                          <w:rFonts w:asciiTheme="majorHAnsi" w:eastAsiaTheme="minorEastAsia" w:hAnsiTheme="majorHAnsi" w:cs="Arial"/>
                          <w:b/>
                          <w:sz w:val="20"/>
                          <w:szCs w:val="20"/>
                          <w:lang w:val="en-US" w:eastAsia="ja-JP"/>
                        </w:rPr>
                        <w:t xml:space="preserve"> Sustainability Projects</w:t>
                      </w:r>
                    </w:p>
                    <w:p w14:paraId="1C120066"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Geo Spatial Image Processing</w:t>
                      </w:r>
                    </w:p>
                    <w:p w14:paraId="79A60C90"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Solar Panel Detection</w:t>
                      </w:r>
                    </w:p>
                    <w:p w14:paraId="723CE366"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Object Detection and Facial Recognition</w:t>
                      </w:r>
                    </w:p>
                    <w:p w14:paraId="24ECC042" w14:textId="2AD79EB0"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r>
                      <w:r w:rsidR="005C2CCF" w:rsidRPr="00B805E4">
                        <w:rPr>
                          <w:rFonts w:eastAsiaTheme="minorHAnsi" w:cstheme="minorHAnsi"/>
                          <w:sz w:val="20"/>
                          <w:szCs w:val="20"/>
                          <w:lang w:eastAsia="en-US"/>
                        </w:rPr>
                        <w:t>Car Park</w:t>
                      </w:r>
                      <w:r w:rsidRPr="00B805E4">
                        <w:rPr>
                          <w:rFonts w:eastAsiaTheme="minorHAnsi" w:cstheme="minorHAnsi"/>
                          <w:sz w:val="20"/>
                          <w:szCs w:val="20"/>
                          <w:lang w:eastAsia="en-US"/>
                        </w:rPr>
                        <w:t xml:space="preserve"> tracking using live cam image processing</w:t>
                      </w:r>
                    </w:p>
                    <w:p w14:paraId="299875BA"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Employee Electricity Emission (EEE Dashboard)</w:t>
                      </w:r>
                    </w:p>
                    <w:p w14:paraId="58E91A90"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EY GDS Co2 Emission Dashboard</w:t>
                      </w:r>
                    </w:p>
                    <w:p w14:paraId="01ACF6C9"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GHG Detection and Monitoring Research</w:t>
                      </w:r>
                    </w:p>
                    <w:p w14:paraId="638422C8"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Biodiversity App</w:t>
                      </w:r>
                    </w:p>
                    <w:p w14:paraId="5F37417A" w14:textId="77777777" w:rsidR="00C814E3" w:rsidRPr="00B805E4"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Frog Location Prediction</w:t>
                      </w:r>
                    </w:p>
                    <w:p w14:paraId="65D7C899" w14:textId="77777777" w:rsidR="00C814E3" w:rsidRPr="00174C01" w:rsidRDefault="00C814E3" w:rsidP="00C814E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Bushfire Detection</w:t>
                      </w:r>
                    </w:p>
                  </w:txbxContent>
                </v:textbox>
                <w10:wrap anchorx="margin"/>
              </v:shape>
            </w:pict>
          </mc:Fallback>
        </mc:AlternateContent>
      </w:r>
      <w:r w:rsidR="00D14B0A" w:rsidRPr="0066611C">
        <w:rPr>
          <w:rFonts w:asciiTheme="majorHAnsi" w:hAnsiTheme="majorHAnsi" w:cs="Arial"/>
          <w:bCs/>
          <w:noProof/>
          <w:sz w:val="36"/>
          <w:szCs w:val="36"/>
        </w:rPr>
        <mc:AlternateContent>
          <mc:Choice Requires="wps">
            <w:drawing>
              <wp:anchor distT="45720" distB="45720" distL="114300" distR="114300" simplePos="0" relativeHeight="251687936" behindDoc="0" locked="0" layoutInCell="1" allowOverlap="1" wp14:anchorId="68F87E0B" wp14:editId="07AD7447">
                <wp:simplePos x="0" y="0"/>
                <wp:positionH relativeFrom="margin">
                  <wp:align>left</wp:align>
                </wp:positionH>
                <wp:positionV relativeFrom="paragraph">
                  <wp:posOffset>4098</wp:posOffset>
                </wp:positionV>
                <wp:extent cx="3485072" cy="256204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5072" cy="2562045"/>
                        </a:xfrm>
                        <a:prstGeom prst="rect">
                          <a:avLst/>
                        </a:prstGeom>
                        <a:noFill/>
                        <a:ln w="9525">
                          <a:noFill/>
                          <a:miter lim="800000"/>
                          <a:headEnd/>
                          <a:tailEnd/>
                        </a:ln>
                      </wps:spPr>
                      <wps:txbx>
                        <w:txbxContent>
                          <w:p w14:paraId="06145BA2" w14:textId="6F6F8D6D" w:rsidR="00174C01" w:rsidRPr="00174C01" w:rsidRDefault="00174C01" w:rsidP="00174C01">
                            <w:pPr>
                              <w:jc w:val="center"/>
                              <w:rPr>
                                <w:rFonts w:asciiTheme="majorHAnsi" w:hAnsiTheme="majorHAnsi" w:cs="Arial"/>
                                <w:b/>
                                <w:sz w:val="20"/>
                                <w:szCs w:val="20"/>
                              </w:rPr>
                            </w:pPr>
                            <w:r w:rsidRPr="00174C01">
                              <w:rPr>
                                <w:rFonts w:asciiTheme="majorHAnsi" w:hAnsiTheme="majorHAnsi" w:cs="Arial"/>
                                <w:b/>
                                <w:sz w:val="20"/>
                                <w:szCs w:val="20"/>
                              </w:rPr>
                              <w:t xml:space="preserve">Data </w:t>
                            </w:r>
                            <w:r w:rsidR="00B805E4">
                              <w:rPr>
                                <w:rFonts w:asciiTheme="majorHAnsi" w:hAnsiTheme="majorHAnsi" w:cs="Arial"/>
                                <w:b/>
                                <w:sz w:val="20"/>
                                <w:szCs w:val="20"/>
                              </w:rPr>
                              <w:t>Science Engagement</w:t>
                            </w:r>
                          </w:p>
                          <w:p w14:paraId="24623D60" w14:textId="77777777" w:rsidR="00174C01" w:rsidRPr="00B805E4" w:rsidRDefault="00174C01" w:rsidP="00174C01">
                            <w:pPr>
                              <w:pStyle w:val="ListParagraph"/>
                              <w:numPr>
                                <w:ilvl w:val="0"/>
                                <w:numId w:val="2"/>
                              </w:numPr>
                              <w:rPr>
                                <w:rFonts w:cstheme="minorHAnsi"/>
                                <w:color w:val="000000" w:themeColor="text1"/>
                                <w:sz w:val="20"/>
                                <w:szCs w:val="24"/>
                                <w:u w:val="single"/>
                                <w:lang w:val="en-US"/>
                              </w:rPr>
                            </w:pPr>
                            <w:r w:rsidRPr="00B805E4">
                              <w:rPr>
                                <w:rFonts w:cstheme="minorHAnsi"/>
                                <w:color w:val="000000" w:themeColor="text1"/>
                                <w:sz w:val="20"/>
                                <w:szCs w:val="24"/>
                                <w:u w:val="single"/>
                                <w:lang w:val="en-US"/>
                              </w:rPr>
                              <w:t>2021 EY APAC Innovation Award overall winner (member of EY Space Tech team)</w:t>
                            </w:r>
                          </w:p>
                          <w:p w14:paraId="67D960B1" w14:textId="77777777" w:rsidR="00174C01" w:rsidRPr="00B805E4" w:rsidRDefault="00174C01" w:rsidP="00174C01">
                            <w:pPr>
                              <w:pStyle w:val="ListParagraph"/>
                              <w:numPr>
                                <w:ilvl w:val="0"/>
                                <w:numId w:val="2"/>
                              </w:numPr>
                              <w:spacing w:after="0" w:line="240" w:lineRule="auto"/>
                              <w:rPr>
                                <w:rFonts w:cstheme="minorHAnsi"/>
                                <w:color w:val="000000" w:themeColor="text1"/>
                                <w:sz w:val="20"/>
                                <w:szCs w:val="24"/>
                                <w:u w:val="single"/>
                                <w:lang w:val="en-US"/>
                              </w:rPr>
                            </w:pPr>
                            <w:r w:rsidRPr="00B805E4">
                              <w:rPr>
                                <w:rFonts w:cstheme="minorHAnsi"/>
                                <w:color w:val="000000" w:themeColor="text1"/>
                                <w:sz w:val="20"/>
                                <w:szCs w:val="24"/>
                                <w:u w:val="single"/>
                                <w:lang w:val="en-US"/>
                              </w:rPr>
                              <w:t>2022 EY APAC Innovation Award Tech Guru</w:t>
                            </w:r>
                          </w:p>
                          <w:p w14:paraId="195F57D2" w14:textId="77777777" w:rsidR="00174C01" w:rsidRPr="008F0180" w:rsidRDefault="00174C01" w:rsidP="00174C01">
                            <w:pPr>
                              <w:pStyle w:val="ListParagraph"/>
                              <w:numPr>
                                <w:ilvl w:val="0"/>
                                <w:numId w:val="2"/>
                              </w:numPr>
                              <w:spacing w:after="0"/>
                              <w:rPr>
                                <w:rFonts w:cstheme="minorHAnsi"/>
                                <w:b/>
                                <w:bCs/>
                                <w:sz w:val="20"/>
                                <w:szCs w:val="20"/>
                              </w:rPr>
                            </w:pPr>
                            <w:r w:rsidRPr="008F0180">
                              <w:rPr>
                                <w:rFonts w:cstheme="minorHAnsi"/>
                                <w:sz w:val="20"/>
                                <w:szCs w:val="20"/>
                              </w:rPr>
                              <w:t>Digital Marketing Time Series Forecasting</w:t>
                            </w:r>
                          </w:p>
                          <w:p w14:paraId="79B8CDE1" w14:textId="77777777" w:rsidR="00174C01" w:rsidRPr="008F0180" w:rsidRDefault="00174C01" w:rsidP="00174C01">
                            <w:pPr>
                              <w:pStyle w:val="ListParagraph"/>
                              <w:numPr>
                                <w:ilvl w:val="0"/>
                                <w:numId w:val="2"/>
                              </w:numPr>
                              <w:spacing w:after="0"/>
                              <w:rPr>
                                <w:rFonts w:cstheme="minorHAnsi"/>
                                <w:b/>
                                <w:bCs/>
                                <w:sz w:val="20"/>
                                <w:szCs w:val="20"/>
                              </w:rPr>
                            </w:pPr>
                            <w:r w:rsidRPr="008F0180">
                              <w:rPr>
                                <w:rFonts w:cstheme="minorHAnsi"/>
                                <w:sz w:val="20"/>
                                <w:szCs w:val="20"/>
                              </w:rPr>
                              <w:t>Webcast Duration Analys</w:t>
                            </w:r>
                            <w:r>
                              <w:rPr>
                                <w:rFonts w:cstheme="minorHAnsi"/>
                                <w:sz w:val="20"/>
                                <w:szCs w:val="20"/>
                              </w:rPr>
                              <w:t>is</w:t>
                            </w:r>
                          </w:p>
                          <w:p w14:paraId="41BF3297" w14:textId="77777777" w:rsidR="00174C01" w:rsidRPr="00F5248F" w:rsidRDefault="00174C01" w:rsidP="00174C01">
                            <w:pPr>
                              <w:numPr>
                                <w:ilvl w:val="0"/>
                                <w:numId w:val="2"/>
                              </w:numPr>
                              <w:spacing w:line="259" w:lineRule="auto"/>
                              <w:rPr>
                                <w:rFonts w:cstheme="minorHAnsi"/>
                                <w:b/>
                                <w:bCs/>
                                <w:color w:val="000000" w:themeColor="text1"/>
                                <w:sz w:val="20"/>
                                <w:szCs w:val="24"/>
                              </w:rPr>
                            </w:pPr>
                            <w:r w:rsidRPr="008F0180">
                              <w:rPr>
                                <w:rFonts w:cstheme="minorHAnsi"/>
                                <w:sz w:val="20"/>
                                <w:szCs w:val="20"/>
                              </w:rPr>
                              <w:t>Utilization Demand Allocation Forecasting</w:t>
                            </w:r>
                          </w:p>
                          <w:p w14:paraId="5F049C73" w14:textId="77777777" w:rsidR="00174C01" w:rsidRPr="00BF056B" w:rsidRDefault="00174C01" w:rsidP="00174C01">
                            <w:pPr>
                              <w:numPr>
                                <w:ilvl w:val="0"/>
                                <w:numId w:val="2"/>
                              </w:numPr>
                              <w:spacing w:line="259" w:lineRule="auto"/>
                              <w:rPr>
                                <w:rFonts w:cstheme="minorHAnsi"/>
                                <w:b/>
                                <w:bCs/>
                                <w:color w:val="000000" w:themeColor="text1"/>
                                <w:sz w:val="20"/>
                                <w:szCs w:val="24"/>
                              </w:rPr>
                            </w:pPr>
                            <w:r>
                              <w:rPr>
                                <w:rFonts w:cstheme="minorHAnsi"/>
                                <w:color w:val="000000" w:themeColor="text1"/>
                                <w:sz w:val="20"/>
                                <w:szCs w:val="20"/>
                              </w:rPr>
                              <w:t>A day in a life of an EA during Pandemic</w:t>
                            </w:r>
                          </w:p>
                          <w:p w14:paraId="4EF2E090" w14:textId="77777777" w:rsidR="00174C01" w:rsidRPr="008F0180" w:rsidRDefault="00174C01" w:rsidP="00174C01">
                            <w:pPr>
                              <w:numPr>
                                <w:ilvl w:val="0"/>
                                <w:numId w:val="2"/>
                              </w:numPr>
                              <w:spacing w:line="259" w:lineRule="auto"/>
                              <w:rPr>
                                <w:rFonts w:cstheme="minorHAnsi"/>
                                <w:b/>
                                <w:bCs/>
                                <w:color w:val="000000" w:themeColor="text1"/>
                                <w:sz w:val="20"/>
                                <w:szCs w:val="24"/>
                              </w:rPr>
                            </w:pPr>
                            <w:r w:rsidRPr="008F0180">
                              <w:rPr>
                                <w:rFonts w:cstheme="minorHAnsi"/>
                                <w:color w:val="000000" w:themeColor="text1"/>
                                <w:sz w:val="20"/>
                                <w:szCs w:val="24"/>
                              </w:rPr>
                              <w:t>Victoria Data Science Bushfire Challenge</w:t>
                            </w:r>
                          </w:p>
                          <w:p w14:paraId="44A66629" w14:textId="783BADE2" w:rsidR="00174C01" w:rsidRPr="00174C01" w:rsidRDefault="00174C01" w:rsidP="00174C01">
                            <w:pPr>
                              <w:numPr>
                                <w:ilvl w:val="0"/>
                                <w:numId w:val="2"/>
                              </w:numPr>
                              <w:spacing w:line="259" w:lineRule="auto"/>
                              <w:rPr>
                                <w:rFonts w:cstheme="minorHAnsi"/>
                                <w:b/>
                                <w:bCs/>
                                <w:color w:val="000000" w:themeColor="text1"/>
                                <w:sz w:val="20"/>
                                <w:szCs w:val="24"/>
                              </w:rPr>
                            </w:pPr>
                            <w:r w:rsidRPr="00174C01">
                              <w:rPr>
                                <w:rFonts w:cstheme="minorHAnsi"/>
                                <w:color w:val="000000" w:themeColor="text1"/>
                                <w:sz w:val="20"/>
                                <w:szCs w:val="24"/>
                              </w:rPr>
                              <w:t>El Dorado Formulating Data Strategy</w:t>
                            </w:r>
                          </w:p>
                          <w:p w14:paraId="3EAA0C82" w14:textId="77777777" w:rsidR="00174C01" w:rsidRPr="006863E3" w:rsidRDefault="00174C01" w:rsidP="00174C01">
                            <w:pPr>
                              <w:pStyle w:val="ListParagraph"/>
                              <w:numPr>
                                <w:ilvl w:val="0"/>
                                <w:numId w:val="2"/>
                              </w:numPr>
                              <w:spacing w:after="0"/>
                              <w:rPr>
                                <w:rFonts w:cstheme="minorHAnsi"/>
                                <w:b/>
                                <w:bCs/>
                                <w:color w:val="000000" w:themeColor="text1"/>
                                <w:sz w:val="20"/>
                                <w:szCs w:val="24"/>
                                <w:lang w:val="en-US"/>
                              </w:rPr>
                            </w:pPr>
                            <w:r w:rsidRPr="006863E3">
                              <w:rPr>
                                <w:rFonts w:cstheme="minorHAnsi"/>
                                <w:color w:val="000000" w:themeColor="text1"/>
                                <w:sz w:val="20"/>
                                <w:szCs w:val="24"/>
                                <w:lang w:val="en-US"/>
                              </w:rPr>
                              <w:t>Australian Space Summit 2022 PBI Developer</w:t>
                            </w:r>
                          </w:p>
                          <w:p w14:paraId="1CAEBA5C" w14:textId="77777777" w:rsidR="00174C01" w:rsidRPr="00FE7D26" w:rsidRDefault="00174C01" w:rsidP="00174C01">
                            <w:pPr>
                              <w:numPr>
                                <w:ilvl w:val="0"/>
                                <w:numId w:val="2"/>
                              </w:numPr>
                              <w:spacing w:line="259" w:lineRule="auto"/>
                              <w:rPr>
                                <w:rFonts w:cstheme="minorHAnsi"/>
                                <w:b/>
                                <w:bCs/>
                                <w:color w:val="000000" w:themeColor="text1"/>
                                <w:sz w:val="20"/>
                                <w:szCs w:val="24"/>
                              </w:rPr>
                            </w:pPr>
                            <w:r>
                              <w:rPr>
                                <w:rFonts w:cstheme="minorHAnsi"/>
                                <w:color w:val="000000" w:themeColor="text1"/>
                                <w:sz w:val="20"/>
                                <w:szCs w:val="24"/>
                              </w:rPr>
                              <w:t>EY Space Tech Hub Earth Observation</w:t>
                            </w:r>
                          </w:p>
                          <w:p w14:paraId="33464C8F" w14:textId="77777777" w:rsidR="00174C01" w:rsidRPr="00174C01" w:rsidRDefault="00174C01" w:rsidP="00174C01">
                            <w:pPr>
                              <w:ind w:left="720" w:hanging="360"/>
                              <w:rPr>
                                <w:rFonts w:eastAsiaTheme="minorHAnsi" w:cstheme="minorHAnsi"/>
                                <w:sz w:val="20"/>
                                <w:szCs w:val="20"/>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87E0B" id="_x0000_s1032" type="#_x0000_t202" style="position:absolute;margin-left:0;margin-top:.3pt;width:274.4pt;height:201.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" filled="f" stroked="f">
                <v:textbox>
                  <w:txbxContent>
                    <w:p w14:paraId="06145BA2" w14:textId="6F6F8D6D" w:rsidR="00174C01" w:rsidRPr="00174C01" w:rsidRDefault="00174C01" w:rsidP="00174C01">
                      <w:pPr>
                        <w:jc w:val="center"/>
                        <w:rPr>
                          <w:rFonts w:asciiTheme="majorHAnsi" w:hAnsiTheme="majorHAnsi" w:cs="Arial"/>
                          <w:b/>
                          <w:sz w:val="20"/>
                          <w:szCs w:val="20"/>
                        </w:rPr>
                      </w:pPr>
                      <w:r w:rsidRPr="00174C01">
                        <w:rPr>
                          <w:rFonts w:asciiTheme="majorHAnsi" w:hAnsiTheme="majorHAnsi" w:cs="Arial"/>
                          <w:b/>
                          <w:sz w:val="20"/>
                          <w:szCs w:val="20"/>
                        </w:rPr>
                        <w:t xml:space="preserve">Data </w:t>
                      </w:r>
                      <w:r w:rsidR="00B805E4">
                        <w:rPr>
                          <w:rFonts w:asciiTheme="majorHAnsi" w:hAnsiTheme="majorHAnsi" w:cs="Arial"/>
                          <w:b/>
                          <w:sz w:val="20"/>
                          <w:szCs w:val="20"/>
                        </w:rPr>
                        <w:t>Science Engagement</w:t>
                      </w:r>
                    </w:p>
                    <w:p w14:paraId="24623D60" w14:textId="77777777" w:rsidR="00174C01" w:rsidRPr="00B805E4" w:rsidRDefault="00174C01" w:rsidP="00174C01">
                      <w:pPr>
                        <w:pStyle w:val="ListParagraph"/>
                        <w:numPr>
                          <w:ilvl w:val="0"/>
                          <w:numId w:val="2"/>
                        </w:numPr>
                        <w:rPr>
                          <w:rFonts w:cstheme="minorHAnsi"/>
                          <w:color w:val="000000" w:themeColor="text1"/>
                          <w:sz w:val="20"/>
                          <w:szCs w:val="24"/>
                          <w:u w:val="single"/>
                          <w:lang w:val="en-US"/>
                        </w:rPr>
                      </w:pPr>
                      <w:r w:rsidRPr="00B805E4">
                        <w:rPr>
                          <w:rFonts w:cstheme="minorHAnsi"/>
                          <w:color w:val="000000" w:themeColor="text1"/>
                          <w:sz w:val="20"/>
                          <w:szCs w:val="24"/>
                          <w:u w:val="single"/>
                          <w:lang w:val="en-US"/>
                        </w:rPr>
                        <w:t>2021 EY APAC Innovation Award overall winner (member of EY Space Tech team)</w:t>
                      </w:r>
                    </w:p>
                    <w:p w14:paraId="67D960B1" w14:textId="77777777" w:rsidR="00174C01" w:rsidRPr="00B805E4" w:rsidRDefault="00174C01" w:rsidP="00174C01">
                      <w:pPr>
                        <w:pStyle w:val="ListParagraph"/>
                        <w:numPr>
                          <w:ilvl w:val="0"/>
                          <w:numId w:val="2"/>
                        </w:numPr>
                        <w:spacing w:after="0" w:line="240" w:lineRule="auto"/>
                        <w:rPr>
                          <w:rFonts w:cstheme="minorHAnsi"/>
                          <w:color w:val="000000" w:themeColor="text1"/>
                          <w:sz w:val="20"/>
                          <w:szCs w:val="24"/>
                          <w:u w:val="single"/>
                          <w:lang w:val="en-US"/>
                        </w:rPr>
                      </w:pPr>
                      <w:r w:rsidRPr="00B805E4">
                        <w:rPr>
                          <w:rFonts w:cstheme="minorHAnsi"/>
                          <w:color w:val="000000" w:themeColor="text1"/>
                          <w:sz w:val="20"/>
                          <w:szCs w:val="24"/>
                          <w:u w:val="single"/>
                          <w:lang w:val="en-US"/>
                        </w:rPr>
                        <w:t>2022 EY APAC Innovation Award Tech Guru</w:t>
                      </w:r>
                    </w:p>
                    <w:p w14:paraId="195F57D2" w14:textId="77777777" w:rsidR="00174C01" w:rsidRPr="008F0180" w:rsidRDefault="00174C01" w:rsidP="00174C01">
                      <w:pPr>
                        <w:pStyle w:val="ListParagraph"/>
                        <w:numPr>
                          <w:ilvl w:val="0"/>
                          <w:numId w:val="2"/>
                        </w:numPr>
                        <w:spacing w:after="0"/>
                        <w:rPr>
                          <w:rFonts w:cstheme="minorHAnsi"/>
                          <w:b/>
                          <w:bCs/>
                          <w:sz w:val="20"/>
                          <w:szCs w:val="20"/>
                        </w:rPr>
                      </w:pPr>
                      <w:r w:rsidRPr="008F0180">
                        <w:rPr>
                          <w:rFonts w:cstheme="minorHAnsi"/>
                          <w:sz w:val="20"/>
                          <w:szCs w:val="20"/>
                        </w:rPr>
                        <w:t>Digital Marketing Time Series Forecasting</w:t>
                      </w:r>
                    </w:p>
                    <w:p w14:paraId="79B8CDE1" w14:textId="77777777" w:rsidR="00174C01" w:rsidRPr="008F0180" w:rsidRDefault="00174C01" w:rsidP="00174C01">
                      <w:pPr>
                        <w:pStyle w:val="ListParagraph"/>
                        <w:numPr>
                          <w:ilvl w:val="0"/>
                          <w:numId w:val="2"/>
                        </w:numPr>
                        <w:spacing w:after="0"/>
                        <w:rPr>
                          <w:rFonts w:cstheme="minorHAnsi"/>
                          <w:b/>
                          <w:bCs/>
                          <w:sz w:val="20"/>
                          <w:szCs w:val="20"/>
                        </w:rPr>
                      </w:pPr>
                      <w:r w:rsidRPr="008F0180">
                        <w:rPr>
                          <w:rFonts w:cstheme="minorHAnsi"/>
                          <w:sz w:val="20"/>
                          <w:szCs w:val="20"/>
                        </w:rPr>
                        <w:t>Webcast Duration Analys</w:t>
                      </w:r>
                      <w:r>
                        <w:rPr>
                          <w:rFonts w:cstheme="minorHAnsi"/>
                          <w:sz w:val="20"/>
                          <w:szCs w:val="20"/>
                        </w:rPr>
                        <w:t>is</w:t>
                      </w:r>
                    </w:p>
                    <w:p w14:paraId="41BF3297" w14:textId="77777777" w:rsidR="00174C01" w:rsidRPr="00F5248F" w:rsidRDefault="00174C01" w:rsidP="00174C01">
                      <w:pPr>
                        <w:numPr>
                          <w:ilvl w:val="0"/>
                          <w:numId w:val="2"/>
                        </w:numPr>
                        <w:spacing w:line="259" w:lineRule="auto"/>
                        <w:rPr>
                          <w:rFonts w:cstheme="minorHAnsi"/>
                          <w:b/>
                          <w:bCs/>
                          <w:color w:val="000000" w:themeColor="text1"/>
                          <w:sz w:val="20"/>
                          <w:szCs w:val="24"/>
                        </w:rPr>
                      </w:pPr>
                      <w:r w:rsidRPr="008F0180">
                        <w:rPr>
                          <w:rFonts w:cstheme="minorHAnsi"/>
                          <w:sz w:val="20"/>
                          <w:szCs w:val="20"/>
                        </w:rPr>
                        <w:t>Utilization Demand Allocation Forecasting</w:t>
                      </w:r>
                    </w:p>
                    <w:p w14:paraId="5F049C73" w14:textId="77777777" w:rsidR="00174C01" w:rsidRPr="00BF056B" w:rsidRDefault="00174C01" w:rsidP="00174C01">
                      <w:pPr>
                        <w:numPr>
                          <w:ilvl w:val="0"/>
                          <w:numId w:val="2"/>
                        </w:numPr>
                        <w:spacing w:line="259" w:lineRule="auto"/>
                        <w:rPr>
                          <w:rFonts w:cstheme="minorHAnsi"/>
                          <w:b/>
                          <w:bCs/>
                          <w:color w:val="000000" w:themeColor="text1"/>
                          <w:sz w:val="20"/>
                          <w:szCs w:val="24"/>
                        </w:rPr>
                      </w:pPr>
                      <w:r>
                        <w:rPr>
                          <w:rFonts w:cstheme="minorHAnsi"/>
                          <w:color w:val="000000" w:themeColor="text1"/>
                          <w:sz w:val="20"/>
                          <w:szCs w:val="20"/>
                        </w:rPr>
                        <w:t>A day in a life of an EA during Pandemic</w:t>
                      </w:r>
                    </w:p>
                    <w:p w14:paraId="4EF2E090" w14:textId="77777777" w:rsidR="00174C01" w:rsidRPr="008F0180" w:rsidRDefault="00174C01" w:rsidP="00174C01">
                      <w:pPr>
                        <w:numPr>
                          <w:ilvl w:val="0"/>
                          <w:numId w:val="2"/>
                        </w:numPr>
                        <w:spacing w:line="259" w:lineRule="auto"/>
                        <w:rPr>
                          <w:rFonts w:cstheme="minorHAnsi"/>
                          <w:b/>
                          <w:bCs/>
                          <w:color w:val="000000" w:themeColor="text1"/>
                          <w:sz w:val="20"/>
                          <w:szCs w:val="24"/>
                        </w:rPr>
                      </w:pPr>
                      <w:r w:rsidRPr="008F0180">
                        <w:rPr>
                          <w:rFonts w:cstheme="minorHAnsi"/>
                          <w:color w:val="000000" w:themeColor="text1"/>
                          <w:sz w:val="20"/>
                          <w:szCs w:val="24"/>
                        </w:rPr>
                        <w:t>Victoria Data Science Bushfire Challenge</w:t>
                      </w:r>
                    </w:p>
                    <w:p w14:paraId="44A66629" w14:textId="783BADE2" w:rsidR="00174C01" w:rsidRPr="00174C01" w:rsidRDefault="00174C01" w:rsidP="00174C01">
                      <w:pPr>
                        <w:numPr>
                          <w:ilvl w:val="0"/>
                          <w:numId w:val="2"/>
                        </w:numPr>
                        <w:spacing w:line="259" w:lineRule="auto"/>
                        <w:rPr>
                          <w:rFonts w:cstheme="minorHAnsi"/>
                          <w:b/>
                          <w:bCs/>
                          <w:color w:val="000000" w:themeColor="text1"/>
                          <w:sz w:val="20"/>
                          <w:szCs w:val="24"/>
                        </w:rPr>
                      </w:pPr>
                      <w:r w:rsidRPr="00174C01">
                        <w:rPr>
                          <w:rFonts w:cstheme="minorHAnsi"/>
                          <w:color w:val="000000" w:themeColor="text1"/>
                          <w:sz w:val="20"/>
                          <w:szCs w:val="24"/>
                        </w:rPr>
                        <w:t>El Dorado Formulating Data Strategy</w:t>
                      </w:r>
                    </w:p>
                    <w:p w14:paraId="3EAA0C82" w14:textId="77777777" w:rsidR="00174C01" w:rsidRPr="006863E3" w:rsidRDefault="00174C01" w:rsidP="00174C01">
                      <w:pPr>
                        <w:pStyle w:val="ListParagraph"/>
                        <w:numPr>
                          <w:ilvl w:val="0"/>
                          <w:numId w:val="2"/>
                        </w:numPr>
                        <w:spacing w:after="0"/>
                        <w:rPr>
                          <w:rFonts w:cstheme="minorHAnsi"/>
                          <w:b/>
                          <w:bCs/>
                          <w:color w:val="000000" w:themeColor="text1"/>
                          <w:sz w:val="20"/>
                          <w:szCs w:val="24"/>
                          <w:lang w:val="en-US"/>
                        </w:rPr>
                      </w:pPr>
                      <w:r w:rsidRPr="006863E3">
                        <w:rPr>
                          <w:rFonts w:cstheme="minorHAnsi"/>
                          <w:color w:val="000000" w:themeColor="text1"/>
                          <w:sz w:val="20"/>
                          <w:szCs w:val="24"/>
                          <w:lang w:val="en-US"/>
                        </w:rPr>
                        <w:t>Australian Space Summit 2022 PBI Developer</w:t>
                      </w:r>
                    </w:p>
                    <w:p w14:paraId="1CAEBA5C" w14:textId="77777777" w:rsidR="00174C01" w:rsidRPr="00FE7D26" w:rsidRDefault="00174C01" w:rsidP="00174C01">
                      <w:pPr>
                        <w:numPr>
                          <w:ilvl w:val="0"/>
                          <w:numId w:val="2"/>
                        </w:numPr>
                        <w:spacing w:line="259" w:lineRule="auto"/>
                        <w:rPr>
                          <w:rFonts w:cstheme="minorHAnsi"/>
                          <w:b/>
                          <w:bCs/>
                          <w:color w:val="000000" w:themeColor="text1"/>
                          <w:sz w:val="20"/>
                          <w:szCs w:val="24"/>
                        </w:rPr>
                      </w:pPr>
                      <w:r>
                        <w:rPr>
                          <w:rFonts w:cstheme="minorHAnsi"/>
                          <w:color w:val="000000" w:themeColor="text1"/>
                          <w:sz w:val="20"/>
                          <w:szCs w:val="24"/>
                        </w:rPr>
                        <w:t>EY Space Tech Hub Earth Observation</w:t>
                      </w:r>
                    </w:p>
                    <w:p w14:paraId="33464C8F" w14:textId="77777777" w:rsidR="00174C01" w:rsidRPr="00174C01" w:rsidRDefault="00174C01" w:rsidP="00174C01">
                      <w:pPr>
                        <w:ind w:left="720" w:hanging="360"/>
                        <w:rPr>
                          <w:rFonts w:eastAsiaTheme="minorHAnsi" w:cstheme="minorHAnsi"/>
                          <w:sz w:val="20"/>
                          <w:szCs w:val="20"/>
                          <w:lang w:eastAsia="en-US"/>
                        </w:rPr>
                      </w:pPr>
                    </w:p>
                  </w:txbxContent>
                </v:textbox>
                <w10:wrap anchorx="margin"/>
              </v:shape>
            </w:pict>
          </mc:Fallback>
        </mc:AlternateContent>
      </w:r>
    </w:p>
    <w:p w14:paraId="150A5B74" w14:textId="2F8BFD21" w:rsidR="00174C01" w:rsidRDefault="00584699" w:rsidP="000C45FF">
      <w:pPr>
        <w:tabs>
          <w:tab w:val="left" w:pos="990"/>
        </w:tabs>
      </w:pPr>
      <w:r>
        <w:rPr>
          <w:noProof/>
        </w:rPr>
        <w:tab/>
      </w:r>
    </w:p>
    <w:p w14:paraId="7F8884A4" w14:textId="27B5BC2B" w:rsidR="00174C01" w:rsidRDefault="00174C01" w:rsidP="000C45FF">
      <w:pPr>
        <w:tabs>
          <w:tab w:val="left" w:pos="990"/>
        </w:tabs>
      </w:pPr>
    </w:p>
    <w:p w14:paraId="6FF6DB7A" w14:textId="2E88C34D" w:rsidR="00174C01" w:rsidRDefault="00174C01" w:rsidP="000C45FF">
      <w:pPr>
        <w:tabs>
          <w:tab w:val="left" w:pos="990"/>
        </w:tabs>
      </w:pPr>
    </w:p>
    <w:p w14:paraId="25D4B6D8" w14:textId="2B5103E9" w:rsidR="00174C01" w:rsidRDefault="00174C01" w:rsidP="000C45FF">
      <w:pPr>
        <w:tabs>
          <w:tab w:val="left" w:pos="990"/>
        </w:tabs>
      </w:pPr>
    </w:p>
    <w:p w14:paraId="33EA236A" w14:textId="455A0F59" w:rsidR="00174C01" w:rsidRDefault="00174C01" w:rsidP="000C45FF">
      <w:pPr>
        <w:tabs>
          <w:tab w:val="left" w:pos="990"/>
        </w:tabs>
      </w:pPr>
    </w:p>
    <w:p w14:paraId="725E832D" w14:textId="6A1A9B81" w:rsidR="00174C01" w:rsidRDefault="00B730C8" w:rsidP="000C45FF">
      <w:pPr>
        <w:tabs>
          <w:tab w:val="left" w:pos="990"/>
        </w:tabs>
      </w:pPr>
      <w:r w:rsidRPr="0066611C">
        <w:rPr>
          <w:rFonts w:asciiTheme="majorHAnsi" w:hAnsiTheme="majorHAnsi" w:cs="Arial"/>
          <w:bCs/>
          <w:noProof/>
          <w:sz w:val="36"/>
          <w:szCs w:val="36"/>
        </w:rPr>
        <mc:AlternateContent>
          <mc:Choice Requires="wps">
            <w:drawing>
              <wp:anchor distT="45720" distB="45720" distL="114300" distR="114300" simplePos="0" relativeHeight="251704320" behindDoc="0" locked="0" layoutInCell="1" allowOverlap="1" wp14:anchorId="31ADBE6E" wp14:editId="262F479D">
                <wp:simplePos x="0" y="0"/>
                <wp:positionH relativeFrom="margin">
                  <wp:align>left</wp:align>
                </wp:positionH>
                <wp:positionV relativeFrom="paragraph">
                  <wp:posOffset>1252232</wp:posOffset>
                </wp:positionV>
                <wp:extent cx="6597782" cy="2033517"/>
                <wp:effectExtent l="0" t="0" r="0" b="508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782" cy="2033517"/>
                        </a:xfrm>
                        <a:prstGeom prst="rect">
                          <a:avLst/>
                        </a:prstGeom>
                        <a:noFill/>
                        <a:ln w="9525">
                          <a:noFill/>
                          <a:miter lim="800000"/>
                          <a:headEnd/>
                          <a:tailEnd/>
                        </a:ln>
                      </wps:spPr>
                      <wps:txbx>
                        <w:txbxContent>
                          <w:p w14:paraId="6F9204BB" w14:textId="77777777" w:rsidR="00B730C8" w:rsidRPr="00B805E4" w:rsidRDefault="00B730C8" w:rsidP="00B730C8">
                            <w:pPr>
                              <w:jc w:val="center"/>
                              <w:rPr>
                                <w:rFonts w:asciiTheme="majorHAnsi" w:hAnsiTheme="majorHAnsi" w:cs="Arial"/>
                                <w:b/>
                                <w:sz w:val="20"/>
                                <w:szCs w:val="20"/>
                              </w:rPr>
                            </w:pPr>
                            <w:r w:rsidRPr="00B805E4">
                              <w:rPr>
                                <w:rFonts w:asciiTheme="majorHAnsi" w:hAnsiTheme="majorHAnsi" w:cs="Arial"/>
                                <w:b/>
                                <w:sz w:val="20"/>
                                <w:szCs w:val="20"/>
                              </w:rPr>
                              <w:t>Employee Engagement and Upskilling</w:t>
                            </w:r>
                          </w:p>
                          <w:p w14:paraId="4FCC68E7"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Employee Maternity System App</w:t>
                            </w:r>
                          </w:p>
                          <w:p w14:paraId="6FE14034"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Financial Service Offering Activity App for Oceania team.</w:t>
                            </w:r>
                          </w:p>
                          <w:p w14:paraId="2F690660"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BMC Job order ticketing system</w:t>
                            </w:r>
                          </w:p>
                          <w:p w14:paraId="3812EB9B" w14:textId="01881639" w:rsidR="00B730C8" w:rsidRPr="00B805E4" w:rsidRDefault="00B730C8" w:rsidP="00C3518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MBA Employee utilization software</w:t>
                            </w:r>
                          </w:p>
                          <w:p w14:paraId="48E57672"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Power BI Training for beginners</w:t>
                            </w:r>
                          </w:p>
                          <w:p w14:paraId="25FDC4CA"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Advance PBI Data Security and Access restriction training</w:t>
                            </w:r>
                          </w:p>
                          <w:p w14:paraId="137336E7"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Provide mentorship for EY badge aspirants</w:t>
                            </w:r>
                          </w:p>
                          <w:p w14:paraId="460DF444"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Business Process Automation for SME as part of our CSR program.</w:t>
                            </w:r>
                          </w:p>
                          <w:p w14:paraId="20609EF6"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SQL training for SE members</w:t>
                            </w:r>
                          </w:p>
                          <w:p w14:paraId="35BEF712" w14:textId="77777777" w:rsidR="00B730C8" w:rsidRPr="00174C01"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C# Desktop Application Development training for SE member</w:t>
                            </w:r>
                          </w:p>
                          <w:p w14:paraId="7A192DC0" w14:textId="77777777" w:rsidR="00B730C8" w:rsidRPr="00174C01" w:rsidRDefault="00B730C8" w:rsidP="00B730C8">
                            <w:pPr>
                              <w:ind w:left="720" w:hanging="360"/>
                              <w:rPr>
                                <w:rFonts w:eastAsiaTheme="minorHAnsi" w:cstheme="minorHAnsi"/>
                                <w:sz w:val="20"/>
                                <w:szCs w:val="20"/>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DBE6E" id="_x0000_s1033" type="#_x0000_t202" style="position:absolute;margin-left:0;margin-top:98.6pt;width:519.5pt;height:160.1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" filled="f" stroked="f">
                <v:textbox>
                  <w:txbxContent>
                    <w:p w14:paraId="6F9204BB" w14:textId="77777777" w:rsidR="00B730C8" w:rsidRPr="00B805E4" w:rsidRDefault="00B730C8" w:rsidP="00B730C8">
                      <w:pPr>
                        <w:jc w:val="center"/>
                        <w:rPr>
                          <w:rFonts w:asciiTheme="majorHAnsi" w:hAnsiTheme="majorHAnsi" w:cs="Arial"/>
                          <w:b/>
                          <w:sz w:val="20"/>
                          <w:szCs w:val="20"/>
                        </w:rPr>
                      </w:pPr>
                      <w:r w:rsidRPr="00B805E4">
                        <w:rPr>
                          <w:rFonts w:asciiTheme="majorHAnsi" w:hAnsiTheme="majorHAnsi" w:cs="Arial"/>
                          <w:b/>
                          <w:sz w:val="20"/>
                          <w:szCs w:val="20"/>
                        </w:rPr>
                        <w:t>Employee Engagement and Upskilling</w:t>
                      </w:r>
                    </w:p>
                    <w:p w14:paraId="4FCC68E7"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Employee Maternity System App</w:t>
                      </w:r>
                    </w:p>
                    <w:p w14:paraId="6FE14034"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Financial Service Offering Activity App for Oceania team.</w:t>
                      </w:r>
                    </w:p>
                    <w:p w14:paraId="2F690660"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BMC Job order ticketing system</w:t>
                      </w:r>
                    </w:p>
                    <w:p w14:paraId="3812EB9B" w14:textId="01881639" w:rsidR="00B730C8" w:rsidRPr="00B805E4" w:rsidRDefault="00B730C8" w:rsidP="00C35183">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MBA Employee utilization software</w:t>
                      </w:r>
                    </w:p>
                    <w:p w14:paraId="48E57672"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Power BI Training for beginners</w:t>
                      </w:r>
                    </w:p>
                    <w:p w14:paraId="25FDC4CA"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Advance PBI Data Security and Access restriction training</w:t>
                      </w:r>
                    </w:p>
                    <w:p w14:paraId="137336E7"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Provide mentorship for EY badge aspirants</w:t>
                      </w:r>
                    </w:p>
                    <w:p w14:paraId="460DF444"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Business Process Automation for SME as part of our CSR program.</w:t>
                      </w:r>
                    </w:p>
                    <w:p w14:paraId="20609EF6" w14:textId="77777777" w:rsidR="00B730C8" w:rsidRPr="00B805E4"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SQL training for SE members</w:t>
                      </w:r>
                    </w:p>
                    <w:p w14:paraId="35BEF712" w14:textId="77777777" w:rsidR="00B730C8" w:rsidRPr="00174C01" w:rsidRDefault="00B730C8" w:rsidP="00B730C8">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C# Desktop Application Development training for SE member</w:t>
                      </w:r>
                    </w:p>
                    <w:p w14:paraId="7A192DC0" w14:textId="77777777" w:rsidR="00B730C8" w:rsidRPr="00174C01" w:rsidRDefault="00B730C8" w:rsidP="00B730C8">
                      <w:pPr>
                        <w:ind w:left="720" w:hanging="360"/>
                        <w:rPr>
                          <w:rFonts w:eastAsiaTheme="minorHAnsi" w:cstheme="minorHAnsi"/>
                          <w:sz w:val="20"/>
                          <w:szCs w:val="20"/>
                          <w:lang w:eastAsia="en-US"/>
                        </w:rPr>
                      </w:pPr>
                    </w:p>
                  </w:txbxContent>
                </v:textbox>
                <w10:wrap anchorx="margin"/>
              </v:shape>
            </w:pict>
          </mc:Fallback>
        </mc:AlternateContent>
      </w:r>
      <w:r w:rsidR="00B805E4" w:rsidRPr="0066611C">
        <w:rPr>
          <w:rFonts w:asciiTheme="majorHAnsi" w:hAnsiTheme="majorHAnsi" w:cs="Arial"/>
          <w:bCs/>
          <w:noProof/>
          <w:sz w:val="36"/>
          <w:szCs w:val="36"/>
        </w:rPr>
        <mc:AlternateContent>
          <mc:Choice Requires="wps">
            <w:drawing>
              <wp:anchor distT="45720" distB="45720" distL="114300" distR="114300" simplePos="0" relativeHeight="251693056" behindDoc="0" locked="0" layoutInCell="1" allowOverlap="1" wp14:anchorId="6BFF1993" wp14:editId="2782A60B">
                <wp:simplePos x="0" y="0"/>
                <wp:positionH relativeFrom="page">
                  <wp:align>left</wp:align>
                </wp:positionH>
                <wp:positionV relativeFrom="paragraph">
                  <wp:posOffset>7475220</wp:posOffset>
                </wp:positionV>
                <wp:extent cx="7829550" cy="245413"/>
                <wp:effectExtent l="0" t="0" r="0" b="25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0" cy="245413"/>
                        </a:xfrm>
                        <a:prstGeom prst="rect">
                          <a:avLst/>
                        </a:prstGeom>
                        <a:solidFill>
                          <a:srgbClr val="FFFFFF"/>
                        </a:solidFill>
                        <a:ln w="9525">
                          <a:noFill/>
                          <a:miter lim="800000"/>
                          <a:headEnd/>
                          <a:tailEnd/>
                        </a:ln>
                      </wps:spPr>
                      <wps:txbx>
                        <w:txbxContent>
                          <w:p w14:paraId="66298DF0" w14:textId="25D3CA78" w:rsidR="00B805E4" w:rsidRPr="00174C01" w:rsidRDefault="00B805E4" w:rsidP="00B805E4">
                            <w:pPr>
                              <w:ind w:left="720" w:hanging="360"/>
                              <w:jc w:val="center"/>
                              <w:rPr>
                                <w:rFonts w:eastAsiaTheme="minorHAnsi" w:cstheme="minorHAnsi"/>
                                <w:sz w:val="20"/>
                                <w:szCs w:val="20"/>
                                <w:lang w:eastAsia="en-US"/>
                              </w:rPr>
                            </w:pPr>
                            <w:r>
                              <w:rPr>
                                <w:rFonts w:asciiTheme="majorHAnsi" w:hAnsiTheme="majorHAnsi" w:cs="Arial"/>
                                <w:b/>
                                <w:sz w:val="20"/>
                                <w:szCs w:val="20"/>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F1993" id="_x0000_s1034" type="#_x0000_t202" style="position:absolute;margin-left:0;margin-top:588.6pt;width:616.5pt;height:19.3pt;z-index:2516930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" stroked="f">
                <v:textbox>
                  <w:txbxContent>
                    <w:p w14:paraId="66298DF0" w14:textId="25D3CA78" w:rsidR="00B805E4" w:rsidRPr="00174C01" w:rsidRDefault="00B805E4" w:rsidP="00B805E4">
                      <w:pPr>
                        <w:ind w:left="720" w:hanging="360"/>
                        <w:jc w:val="center"/>
                        <w:rPr>
                          <w:rFonts w:eastAsiaTheme="minorHAnsi" w:cstheme="minorHAnsi"/>
                          <w:sz w:val="20"/>
                          <w:szCs w:val="20"/>
                          <w:lang w:eastAsia="en-US"/>
                        </w:rPr>
                      </w:pPr>
                      <w:r>
                        <w:rPr>
                          <w:rFonts w:asciiTheme="majorHAnsi" w:hAnsiTheme="majorHAnsi" w:cs="Arial"/>
                          <w:b/>
                          <w:sz w:val="20"/>
                          <w:szCs w:val="20"/>
                        </w:rPr>
                        <w:t>-End-</w:t>
                      </w:r>
                    </w:p>
                  </w:txbxContent>
                </v:textbox>
                <w10:wrap anchorx="page"/>
              </v:shape>
            </w:pict>
          </mc:Fallback>
        </mc:AlternateContent>
      </w:r>
      <w:r w:rsidR="00B805E4" w:rsidRPr="0066611C">
        <w:rPr>
          <w:rFonts w:asciiTheme="majorHAnsi" w:hAnsiTheme="majorHAnsi" w:cs="Arial"/>
          <w:bCs/>
          <w:noProof/>
          <w:sz w:val="36"/>
          <w:szCs w:val="36"/>
        </w:rPr>
        <mc:AlternateContent>
          <mc:Choice Requires="wps">
            <w:drawing>
              <wp:anchor distT="45720" distB="45720" distL="114300" distR="114300" simplePos="0" relativeHeight="251692032" behindDoc="0" locked="0" layoutInCell="1" allowOverlap="1" wp14:anchorId="776CD3BC" wp14:editId="46FA1C95">
                <wp:simplePos x="0" y="0"/>
                <wp:positionH relativeFrom="margin">
                  <wp:posOffset>240030</wp:posOffset>
                </wp:positionH>
                <wp:positionV relativeFrom="paragraph">
                  <wp:posOffset>5431316</wp:posOffset>
                </wp:positionV>
                <wp:extent cx="6373495" cy="2033517"/>
                <wp:effectExtent l="0" t="0" r="0" b="50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3495" cy="2033517"/>
                        </a:xfrm>
                        <a:prstGeom prst="rect">
                          <a:avLst/>
                        </a:prstGeom>
                        <a:noFill/>
                        <a:ln w="9525">
                          <a:noFill/>
                          <a:miter lim="800000"/>
                          <a:headEnd/>
                          <a:tailEnd/>
                        </a:ln>
                      </wps:spPr>
                      <wps:txbx>
                        <w:txbxContent>
                          <w:p w14:paraId="0BF11F78" w14:textId="77777777" w:rsidR="00B805E4" w:rsidRPr="00B805E4" w:rsidRDefault="00B805E4" w:rsidP="00B805E4">
                            <w:pPr>
                              <w:jc w:val="center"/>
                              <w:rPr>
                                <w:rFonts w:asciiTheme="majorHAnsi" w:hAnsiTheme="majorHAnsi" w:cs="Arial"/>
                                <w:b/>
                                <w:sz w:val="20"/>
                                <w:szCs w:val="20"/>
                              </w:rPr>
                            </w:pPr>
                            <w:r w:rsidRPr="00B805E4">
                              <w:rPr>
                                <w:rFonts w:asciiTheme="majorHAnsi" w:hAnsiTheme="majorHAnsi" w:cs="Arial"/>
                                <w:b/>
                                <w:sz w:val="20"/>
                                <w:szCs w:val="20"/>
                              </w:rPr>
                              <w:t>Employee Engagement and Upskilling</w:t>
                            </w:r>
                          </w:p>
                          <w:p w14:paraId="501F15B5"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Employee Maternity System App</w:t>
                            </w:r>
                          </w:p>
                          <w:p w14:paraId="53909AD2"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Financial Service Offering Activity App for Oceania team.</w:t>
                            </w:r>
                          </w:p>
                          <w:p w14:paraId="6D904181"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BMC Job order ticketing system</w:t>
                            </w:r>
                          </w:p>
                          <w:p w14:paraId="522DDC30"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MBA Employee utilization software</w:t>
                            </w:r>
                          </w:p>
                          <w:p w14:paraId="4464EDB0"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Initialized Employee attrition analysis</w:t>
                            </w:r>
                          </w:p>
                          <w:p w14:paraId="6EFF4104"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Power BI Training for beginners</w:t>
                            </w:r>
                          </w:p>
                          <w:p w14:paraId="516E2C9D"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Advance PBI Data Security and Access restriction training</w:t>
                            </w:r>
                          </w:p>
                          <w:p w14:paraId="7A36F14C" w14:textId="3E37D490"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Provide mentorship for EY badge aspirants</w:t>
                            </w:r>
                          </w:p>
                          <w:p w14:paraId="28D3FB9A"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Business Process Automation for SME as part of our CSR program.</w:t>
                            </w:r>
                          </w:p>
                          <w:p w14:paraId="67681AAF"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SQL training for SE members</w:t>
                            </w:r>
                          </w:p>
                          <w:p w14:paraId="157D24C2" w14:textId="1FD4A051" w:rsidR="00B805E4" w:rsidRPr="00174C01"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C# Desktop Application Development training for SE member</w:t>
                            </w:r>
                          </w:p>
                          <w:p w14:paraId="60E98924" w14:textId="4B65B5A4" w:rsidR="00B805E4" w:rsidRPr="00174C01" w:rsidRDefault="00B805E4" w:rsidP="00B805E4">
                            <w:pPr>
                              <w:ind w:left="720" w:hanging="360"/>
                              <w:rPr>
                                <w:rFonts w:eastAsiaTheme="minorHAnsi" w:cstheme="minorHAnsi"/>
                                <w:sz w:val="20"/>
                                <w:szCs w:val="20"/>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CD3BC" id="_x0000_s1035" type="#_x0000_t202" style="position:absolute;margin-left:18.9pt;margin-top:427.65pt;width:501.85pt;height:160.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" filled="f" stroked="f">
                <v:textbox>
                  <w:txbxContent>
                    <w:p w14:paraId="0BF11F78" w14:textId="77777777" w:rsidR="00B805E4" w:rsidRPr="00B805E4" w:rsidRDefault="00B805E4" w:rsidP="00B805E4">
                      <w:pPr>
                        <w:jc w:val="center"/>
                        <w:rPr>
                          <w:rFonts w:asciiTheme="majorHAnsi" w:hAnsiTheme="majorHAnsi" w:cs="Arial"/>
                          <w:b/>
                          <w:sz w:val="20"/>
                          <w:szCs w:val="20"/>
                        </w:rPr>
                      </w:pPr>
                      <w:r w:rsidRPr="00B805E4">
                        <w:rPr>
                          <w:rFonts w:asciiTheme="majorHAnsi" w:hAnsiTheme="majorHAnsi" w:cs="Arial"/>
                          <w:b/>
                          <w:sz w:val="20"/>
                          <w:szCs w:val="20"/>
                        </w:rPr>
                        <w:t>Employee Engagement and Upskilling</w:t>
                      </w:r>
                    </w:p>
                    <w:p w14:paraId="501F15B5"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Employee Maternity System App</w:t>
                      </w:r>
                    </w:p>
                    <w:p w14:paraId="53909AD2"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Financial Service Offering Activity App for Oceania team.</w:t>
                      </w:r>
                    </w:p>
                    <w:p w14:paraId="6D904181"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BMC Job order ticketing system</w:t>
                      </w:r>
                    </w:p>
                    <w:p w14:paraId="522DDC30"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Developed MBA Employee utilization software</w:t>
                      </w:r>
                    </w:p>
                    <w:p w14:paraId="4464EDB0"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Initialized Employee attrition analysis</w:t>
                      </w:r>
                    </w:p>
                    <w:p w14:paraId="6EFF4104"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Power BI Training for beginners</w:t>
                      </w:r>
                    </w:p>
                    <w:p w14:paraId="516E2C9D"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Advance PBI Data Security and Access restriction training</w:t>
                      </w:r>
                    </w:p>
                    <w:p w14:paraId="7A36F14C" w14:textId="3E37D490"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Provide mentorship for EY badge aspirants</w:t>
                      </w:r>
                    </w:p>
                    <w:p w14:paraId="28D3FB9A"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Business Process Automation for SME as part of our CSR program.</w:t>
                      </w:r>
                    </w:p>
                    <w:p w14:paraId="67681AAF"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SQL training for SE members</w:t>
                      </w:r>
                    </w:p>
                    <w:p w14:paraId="157D24C2" w14:textId="1FD4A051" w:rsidR="00B805E4" w:rsidRPr="00174C01"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Conducted C# Desktop Application Development training for SE member</w:t>
                      </w:r>
                    </w:p>
                    <w:p w14:paraId="60E98924" w14:textId="4B65B5A4" w:rsidR="00B805E4" w:rsidRPr="00174C01" w:rsidRDefault="00B805E4" w:rsidP="00B805E4">
                      <w:pPr>
                        <w:ind w:left="720" w:hanging="360"/>
                        <w:rPr>
                          <w:rFonts w:eastAsiaTheme="minorHAnsi" w:cstheme="minorHAnsi"/>
                          <w:sz w:val="20"/>
                          <w:szCs w:val="20"/>
                          <w:lang w:eastAsia="en-US"/>
                        </w:rPr>
                      </w:pPr>
                    </w:p>
                  </w:txbxContent>
                </v:textbox>
                <w10:wrap anchorx="margin"/>
              </v:shape>
            </w:pict>
          </mc:Fallback>
        </mc:AlternateContent>
      </w:r>
      <w:r w:rsidR="00B805E4" w:rsidRPr="0066611C">
        <w:rPr>
          <w:rFonts w:asciiTheme="majorHAnsi" w:hAnsiTheme="majorHAnsi" w:cs="Arial"/>
          <w:bCs/>
          <w:noProof/>
          <w:sz w:val="36"/>
          <w:szCs w:val="36"/>
        </w:rPr>
        <mc:AlternateContent>
          <mc:Choice Requires="wps">
            <w:drawing>
              <wp:anchor distT="45720" distB="45720" distL="114300" distR="114300" simplePos="0" relativeHeight="251689984" behindDoc="0" locked="0" layoutInCell="1" allowOverlap="1" wp14:anchorId="5CFDF5FA" wp14:editId="3ADD4FA6">
                <wp:simplePos x="0" y="0"/>
                <wp:positionH relativeFrom="margin">
                  <wp:align>center</wp:align>
                </wp:positionH>
                <wp:positionV relativeFrom="paragraph">
                  <wp:posOffset>3591977</wp:posOffset>
                </wp:positionV>
                <wp:extent cx="6373495" cy="2033517"/>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3495" cy="2033517"/>
                        </a:xfrm>
                        <a:prstGeom prst="rect">
                          <a:avLst/>
                        </a:prstGeom>
                        <a:noFill/>
                        <a:ln w="9525">
                          <a:noFill/>
                          <a:miter lim="800000"/>
                          <a:headEnd/>
                          <a:tailEnd/>
                        </a:ln>
                      </wps:spPr>
                      <wps:txbx>
                        <w:txbxContent>
                          <w:p w14:paraId="3C3F5EDA" w14:textId="77777777" w:rsidR="00B805E4" w:rsidRPr="00B805E4" w:rsidRDefault="00B805E4" w:rsidP="002A43E1">
                            <w:pPr>
                              <w:pStyle w:val="ListParagraph"/>
                              <w:spacing w:after="0"/>
                              <w:ind w:firstLine="720"/>
                              <w:jc w:val="center"/>
                              <w:rPr>
                                <w:rFonts w:asciiTheme="majorHAnsi" w:eastAsiaTheme="minorEastAsia" w:hAnsiTheme="majorHAnsi" w:cs="Arial"/>
                                <w:b/>
                                <w:sz w:val="20"/>
                                <w:szCs w:val="20"/>
                                <w:lang w:val="en-US" w:eastAsia="ja-JP"/>
                              </w:rPr>
                            </w:pPr>
                            <w:r w:rsidRPr="00B805E4">
                              <w:rPr>
                                <w:rFonts w:asciiTheme="majorHAnsi" w:eastAsiaTheme="minorEastAsia" w:hAnsiTheme="majorHAnsi" w:cs="Arial"/>
                                <w:b/>
                                <w:sz w:val="20"/>
                                <w:szCs w:val="20"/>
                                <w:lang w:val="en-US" w:eastAsia="ja-JP"/>
                              </w:rPr>
                              <w:t>AI &amp; Machine Learning Sustainability Projects</w:t>
                            </w:r>
                          </w:p>
                          <w:p w14:paraId="157D2D41"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Geo Spatial Image Processing</w:t>
                            </w:r>
                          </w:p>
                          <w:p w14:paraId="7E3DC152"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Solar Panel Detection</w:t>
                            </w:r>
                          </w:p>
                          <w:p w14:paraId="222E5529"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Object Detection and Facial Recognition</w:t>
                            </w:r>
                          </w:p>
                          <w:p w14:paraId="6685CECC"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Car park tracking using live cam image processing</w:t>
                            </w:r>
                          </w:p>
                          <w:p w14:paraId="365B5E33"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Employee Electricity Emission (EEE Dashboard)</w:t>
                            </w:r>
                          </w:p>
                          <w:p w14:paraId="6A398831"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EY GDS Co2 Emission Dashboard</w:t>
                            </w:r>
                          </w:p>
                          <w:p w14:paraId="3C2AAC73"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GHG Detection and Monitoring Research</w:t>
                            </w:r>
                          </w:p>
                          <w:p w14:paraId="4C2679CA"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Biodiversity App</w:t>
                            </w:r>
                          </w:p>
                          <w:p w14:paraId="7B1B1531"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Frog Location Prediction</w:t>
                            </w:r>
                          </w:p>
                          <w:p w14:paraId="0CF326E9" w14:textId="5908FEB2" w:rsidR="00B805E4" w:rsidRPr="00174C01"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Bushfire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F5FA" id="_x0000_s1036" type="#_x0000_t202" style="position:absolute;margin-left:0;margin-top:282.85pt;width:501.85pt;height:160.1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" filled="f" stroked="f">
                <v:textbox>
                  <w:txbxContent>
                    <w:p w14:paraId="3C3F5EDA" w14:textId="77777777" w:rsidR="00B805E4" w:rsidRPr="00B805E4" w:rsidRDefault="00B805E4" w:rsidP="002A43E1">
                      <w:pPr>
                        <w:pStyle w:val="ListParagraph"/>
                        <w:spacing w:after="0"/>
                        <w:ind w:firstLine="720"/>
                        <w:jc w:val="center"/>
                        <w:rPr>
                          <w:rFonts w:asciiTheme="majorHAnsi" w:eastAsiaTheme="minorEastAsia" w:hAnsiTheme="majorHAnsi" w:cs="Arial"/>
                          <w:b/>
                          <w:sz w:val="20"/>
                          <w:szCs w:val="20"/>
                          <w:lang w:val="en-US" w:eastAsia="ja-JP"/>
                        </w:rPr>
                      </w:pPr>
                      <w:r w:rsidRPr="00B805E4">
                        <w:rPr>
                          <w:rFonts w:asciiTheme="majorHAnsi" w:eastAsiaTheme="minorEastAsia" w:hAnsiTheme="majorHAnsi" w:cs="Arial"/>
                          <w:b/>
                          <w:sz w:val="20"/>
                          <w:szCs w:val="20"/>
                          <w:lang w:val="en-US" w:eastAsia="ja-JP"/>
                        </w:rPr>
                        <w:t>AI &amp; Machine Learning Sustainability Projects</w:t>
                      </w:r>
                    </w:p>
                    <w:p w14:paraId="157D2D41"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Geo Spatial Image Processing</w:t>
                      </w:r>
                    </w:p>
                    <w:p w14:paraId="7E3DC152"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Solar Panel Detection</w:t>
                      </w:r>
                    </w:p>
                    <w:p w14:paraId="222E5529"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Object Detection and Facial Recognition</w:t>
                      </w:r>
                    </w:p>
                    <w:p w14:paraId="6685CECC"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Car park tracking using live cam image processing</w:t>
                      </w:r>
                    </w:p>
                    <w:p w14:paraId="365B5E33"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Employee Electricity Emission (EEE Dashboard)</w:t>
                      </w:r>
                    </w:p>
                    <w:p w14:paraId="6A398831"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EY GDS Co2 Emission Dashboard</w:t>
                      </w:r>
                    </w:p>
                    <w:p w14:paraId="3C2AAC73"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GHG Detection and Monitoring Research</w:t>
                      </w:r>
                    </w:p>
                    <w:p w14:paraId="4C2679CA"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Biodiversity App</w:t>
                      </w:r>
                    </w:p>
                    <w:p w14:paraId="7B1B1531" w14:textId="77777777" w:rsidR="00B805E4" w:rsidRPr="00B805E4"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Frog Location Prediction</w:t>
                      </w:r>
                    </w:p>
                    <w:p w14:paraId="0CF326E9" w14:textId="5908FEB2" w:rsidR="00B805E4" w:rsidRPr="00174C01" w:rsidRDefault="00B805E4" w:rsidP="00B805E4">
                      <w:pPr>
                        <w:ind w:left="720" w:hanging="360"/>
                        <w:rPr>
                          <w:rFonts w:eastAsiaTheme="minorHAnsi" w:cstheme="minorHAnsi"/>
                          <w:sz w:val="20"/>
                          <w:szCs w:val="20"/>
                          <w:lang w:eastAsia="en-US"/>
                        </w:rPr>
                      </w:pPr>
                      <w:r w:rsidRPr="00B805E4">
                        <w:rPr>
                          <w:rFonts w:eastAsiaTheme="minorHAnsi" w:cstheme="minorHAnsi"/>
                          <w:sz w:val="20"/>
                          <w:szCs w:val="20"/>
                          <w:lang w:eastAsia="en-US"/>
                        </w:rPr>
                        <w:t>-</w:t>
                      </w:r>
                      <w:r w:rsidRPr="00B805E4">
                        <w:rPr>
                          <w:rFonts w:eastAsiaTheme="minorHAnsi" w:cstheme="minorHAnsi"/>
                          <w:sz w:val="20"/>
                          <w:szCs w:val="20"/>
                          <w:lang w:eastAsia="en-US"/>
                        </w:rPr>
                        <w:tab/>
                        <w:t>Bushfire Detection</w:t>
                      </w:r>
                    </w:p>
                  </w:txbxContent>
                </v:textbox>
                <w10:wrap anchorx="margin"/>
              </v:shape>
            </w:pict>
          </mc:Fallback>
        </mc:AlternateContent>
      </w:r>
    </w:p>
    <w:sectPr w:rsidR="00174C01"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BA568" w14:textId="77777777" w:rsidR="00913549" w:rsidRDefault="00913549" w:rsidP="000C45FF">
      <w:r>
        <w:separator/>
      </w:r>
    </w:p>
  </w:endnote>
  <w:endnote w:type="continuationSeparator" w:id="0">
    <w:p w14:paraId="143638A6" w14:textId="77777777" w:rsidR="00913549" w:rsidRDefault="0091354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EYInterstate">
    <w:panose1 w:val="02000503020000020004"/>
    <w:charset w:val="00"/>
    <w:family w:val="auto"/>
    <w:pitch w:val="variable"/>
    <w:sig w:usb0="800002AF" w:usb1="5000204A"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EDEBE" w14:textId="77777777" w:rsidR="00913549" w:rsidRDefault="00913549" w:rsidP="000C45FF">
      <w:r>
        <w:separator/>
      </w:r>
    </w:p>
  </w:footnote>
  <w:footnote w:type="continuationSeparator" w:id="0">
    <w:p w14:paraId="75F24D93" w14:textId="77777777" w:rsidR="00913549" w:rsidRDefault="0091354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719E" w14:textId="77777777" w:rsidR="000C45FF" w:rsidRDefault="000C45FF">
    <w:pPr>
      <w:pStyle w:val="Header"/>
    </w:pPr>
    <w:r>
      <w:rPr>
        <w:noProof/>
      </w:rPr>
      <w:drawing>
        <wp:anchor distT="0" distB="0" distL="114300" distR="114300" simplePos="0" relativeHeight="251658240" behindDoc="1" locked="0" layoutInCell="1" allowOverlap="1" wp14:anchorId="19096034" wp14:editId="17BC6E07">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5238700C"/>
    <w:multiLevelType w:val="hybridMultilevel"/>
    <w:tmpl w:val="6208344A"/>
    <w:lvl w:ilvl="0" w:tplc="0442C3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E7"/>
    <w:rsid w:val="000041C4"/>
    <w:rsid w:val="00030B6B"/>
    <w:rsid w:val="00036450"/>
    <w:rsid w:val="00094499"/>
    <w:rsid w:val="00094FD6"/>
    <w:rsid w:val="00096D1F"/>
    <w:rsid w:val="000C45FF"/>
    <w:rsid w:val="000D0CC4"/>
    <w:rsid w:val="000E3FD1"/>
    <w:rsid w:val="00112054"/>
    <w:rsid w:val="0012354F"/>
    <w:rsid w:val="00134D34"/>
    <w:rsid w:val="001525E1"/>
    <w:rsid w:val="001671F6"/>
    <w:rsid w:val="00174C01"/>
    <w:rsid w:val="00180329"/>
    <w:rsid w:val="0019001F"/>
    <w:rsid w:val="001A74A5"/>
    <w:rsid w:val="001B2ABD"/>
    <w:rsid w:val="001B317F"/>
    <w:rsid w:val="001E0391"/>
    <w:rsid w:val="001E1759"/>
    <w:rsid w:val="001F1ECC"/>
    <w:rsid w:val="002400EB"/>
    <w:rsid w:val="00256CF7"/>
    <w:rsid w:val="00277DC5"/>
    <w:rsid w:val="00281FD5"/>
    <w:rsid w:val="002A43E1"/>
    <w:rsid w:val="002B4781"/>
    <w:rsid w:val="002B7CF1"/>
    <w:rsid w:val="00303446"/>
    <w:rsid w:val="0030481B"/>
    <w:rsid w:val="00311F9F"/>
    <w:rsid w:val="003156FC"/>
    <w:rsid w:val="003254B5"/>
    <w:rsid w:val="0037121F"/>
    <w:rsid w:val="00385167"/>
    <w:rsid w:val="003952A9"/>
    <w:rsid w:val="003A6B7D"/>
    <w:rsid w:val="003B06CA"/>
    <w:rsid w:val="004071FC"/>
    <w:rsid w:val="004205AE"/>
    <w:rsid w:val="00445947"/>
    <w:rsid w:val="004813B3"/>
    <w:rsid w:val="00496591"/>
    <w:rsid w:val="004C63E4"/>
    <w:rsid w:val="004D3011"/>
    <w:rsid w:val="004F36AD"/>
    <w:rsid w:val="00504BAC"/>
    <w:rsid w:val="0052113A"/>
    <w:rsid w:val="005262AC"/>
    <w:rsid w:val="00541851"/>
    <w:rsid w:val="005445D4"/>
    <w:rsid w:val="00580720"/>
    <w:rsid w:val="00584699"/>
    <w:rsid w:val="005C2CCF"/>
    <w:rsid w:val="005E39D5"/>
    <w:rsid w:val="00600670"/>
    <w:rsid w:val="00616E38"/>
    <w:rsid w:val="0062123A"/>
    <w:rsid w:val="00646E75"/>
    <w:rsid w:val="0066611C"/>
    <w:rsid w:val="006771D0"/>
    <w:rsid w:val="00697C4F"/>
    <w:rsid w:val="006B4C3B"/>
    <w:rsid w:val="006C1D9D"/>
    <w:rsid w:val="006E088D"/>
    <w:rsid w:val="006E1C14"/>
    <w:rsid w:val="006F53C7"/>
    <w:rsid w:val="0070340F"/>
    <w:rsid w:val="00715FCB"/>
    <w:rsid w:val="00717712"/>
    <w:rsid w:val="00743101"/>
    <w:rsid w:val="007775E1"/>
    <w:rsid w:val="007867A0"/>
    <w:rsid w:val="007927F5"/>
    <w:rsid w:val="007B0B25"/>
    <w:rsid w:val="00802CA0"/>
    <w:rsid w:val="008854D8"/>
    <w:rsid w:val="008B590E"/>
    <w:rsid w:val="008D7080"/>
    <w:rsid w:val="008E1322"/>
    <w:rsid w:val="00913549"/>
    <w:rsid w:val="009260CD"/>
    <w:rsid w:val="00952C25"/>
    <w:rsid w:val="0095766C"/>
    <w:rsid w:val="009919E7"/>
    <w:rsid w:val="009B539F"/>
    <w:rsid w:val="009F68C2"/>
    <w:rsid w:val="00A2118D"/>
    <w:rsid w:val="00A40869"/>
    <w:rsid w:val="00AD76E2"/>
    <w:rsid w:val="00AF6D44"/>
    <w:rsid w:val="00B20152"/>
    <w:rsid w:val="00B359E4"/>
    <w:rsid w:val="00B45372"/>
    <w:rsid w:val="00B57D98"/>
    <w:rsid w:val="00B70850"/>
    <w:rsid w:val="00B730C8"/>
    <w:rsid w:val="00B805E4"/>
    <w:rsid w:val="00BB050B"/>
    <w:rsid w:val="00BB149D"/>
    <w:rsid w:val="00BC18F3"/>
    <w:rsid w:val="00BE2258"/>
    <w:rsid w:val="00BF0F15"/>
    <w:rsid w:val="00BF16B2"/>
    <w:rsid w:val="00C039FE"/>
    <w:rsid w:val="00C066B6"/>
    <w:rsid w:val="00C35183"/>
    <w:rsid w:val="00C37BA1"/>
    <w:rsid w:val="00C4674C"/>
    <w:rsid w:val="00C506CF"/>
    <w:rsid w:val="00C547D5"/>
    <w:rsid w:val="00C610FC"/>
    <w:rsid w:val="00C72662"/>
    <w:rsid w:val="00C72BED"/>
    <w:rsid w:val="00C80811"/>
    <w:rsid w:val="00C814E3"/>
    <w:rsid w:val="00C9578B"/>
    <w:rsid w:val="00CA2BA5"/>
    <w:rsid w:val="00CB0055"/>
    <w:rsid w:val="00CD6D28"/>
    <w:rsid w:val="00D14B0A"/>
    <w:rsid w:val="00D2522B"/>
    <w:rsid w:val="00D422DE"/>
    <w:rsid w:val="00D5459D"/>
    <w:rsid w:val="00DA1F4D"/>
    <w:rsid w:val="00DD070C"/>
    <w:rsid w:val="00DD172A"/>
    <w:rsid w:val="00E15A55"/>
    <w:rsid w:val="00E15CD7"/>
    <w:rsid w:val="00E25A26"/>
    <w:rsid w:val="00E4381A"/>
    <w:rsid w:val="00E55D74"/>
    <w:rsid w:val="00EF343A"/>
    <w:rsid w:val="00F05EDE"/>
    <w:rsid w:val="00F17B39"/>
    <w:rsid w:val="00F364A3"/>
    <w:rsid w:val="00F60274"/>
    <w:rsid w:val="00F761DB"/>
    <w:rsid w:val="00F77FB9"/>
    <w:rsid w:val="00F83250"/>
    <w:rsid w:val="00F90175"/>
    <w:rsid w:val="00FB068F"/>
    <w:rsid w:val="00FE6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47DD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AF6D44"/>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customStyle="1" w:styleId="Experience">
    <w:name w:val="Experience"/>
    <w:basedOn w:val="Normal"/>
    <w:qFormat/>
    <w:rsid w:val="009919E7"/>
    <w:rPr>
      <w:rFonts w:eastAsiaTheme="minorHAnsi"/>
      <w:b/>
      <w:color w:val="000000" w:themeColor="text1"/>
      <w:sz w:val="20"/>
      <w:szCs w:val="24"/>
      <w:lang w:eastAsia="en-US"/>
    </w:rPr>
  </w:style>
  <w:style w:type="paragraph" w:styleId="ListParagraph">
    <w:name w:val="List Paragraph"/>
    <w:basedOn w:val="Normal"/>
    <w:uiPriority w:val="34"/>
    <w:qFormat/>
    <w:rsid w:val="0066611C"/>
    <w:pPr>
      <w:spacing w:after="160" w:line="259" w:lineRule="auto"/>
      <w:ind w:left="720"/>
      <w:contextualSpacing/>
    </w:pPr>
    <w:rPr>
      <w:rFonts w:eastAsiaTheme="minorHAnsi"/>
      <w:sz w:val="22"/>
      <w:szCs w:val="22"/>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494TL\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4E441926EC4367947A03259CB8B5B8"/>
        <w:category>
          <w:name w:val="General"/>
          <w:gallery w:val="placeholder"/>
        </w:category>
        <w:types>
          <w:type w:val="bbPlcHdr"/>
        </w:types>
        <w:behaviors>
          <w:behavior w:val="content"/>
        </w:behaviors>
        <w:guid w:val="{3777D61C-F656-4099-A91E-BC09EE978D86}"/>
      </w:docPartPr>
      <w:docPartBody>
        <w:p w:rsidR="00FF08D3" w:rsidRDefault="00E74C96" w:rsidP="00E74C96">
          <w:pPr>
            <w:pStyle w:val="594E441926EC4367947A03259CB8B5B8"/>
          </w:pPr>
          <w:r w:rsidRPr="00C039FE">
            <w:t>Contact</w:t>
          </w:r>
        </w:p>
      </w:docPartBody>
    </w:docPart>
    <w:docPart>
      <w:docPartPr>
        <w:name w:val="843897AC7DF24DF3902F9192849CEE56"/>
        <w:category>
          <w:name w:val="General"/>
          <w:gallery w:val="placeholder"/>
        </w:category>
        <w:types>
          <w:type w:val="bbPlcHdr"/>
        </w:types>
        <w:behaviors>
          <w:behavior w:val="content"/>
        </w:behaviors>
        <w:guid w:val="{A2FF51C0-095A-4477-B274-2D34D80B0E96}"/>
      </w:docPartPr>
      <w:docPartBody>
        <w:p w:rsidR="00FF08D3" w:rsidRDefault="00E74C96" w:rsidP="00E74C96">
          <w:pPr>
            <w:pStyle w:val="843897AC7DF24DF3902F9192849CEE56"/>
          </w:pPr>
          <w:r w:rsidRPr="004D3011">
            <w:t>PHONE:</w:t>
          </w:r>
        </w:p>
      </w:docPartBody>
    </w:docPart>
    <w:docPart>
      <w:docPartPr>
        <w:name w:val="CC61CFDD367143CA9692974987841908"/>
        <w:category>
          <w:name w:val="General"/>
          <w:gallery w:val="placeholder"/>
        </w:category>
        <w:types>
          <w:type w:val="bbPlcHdr"/>
        </w:types>
        <w:behaviors>
          <w:behavior w:val="content"/>
        </w:behaviors>
        <w:guid w:val="{28B29AFD-1FC4-4CF5-B0AF-A4897C9B067B}"/>
      </w:docPartPr>
      <w:docPartBody>
        <w:p w:rsidR="00FF08D3" w:rsidRDefault="00E74C96" w:rsidP="00E74C96">
          <w:pPr>
            <w:pStyle w:val="CC61CFDD367143CA9692974987841908"/>
          </w:pPr>
          <w:r>
            <w:t>LINKEDIN:</w:t>
          </w:r>
        </w:p>
      </w:docPartBody>
    </w:docPart>
    <w:docPart>
      <w:docPartPr>
        <w:name w:val="D6E198993718423F9DD2A8698202FFB9"/>
        <w:category>
          <w:name w:val="General"/>
          <w:gallery w:val="placeholder"/>
        </w:category>
        <w:types>
          <w:type w:val="bbPlcHdr"/>
        </w:types>
        <w:behaviors>
          <w:behavior w:val="content"/>
        </w:behaviors>
        <w:guid w:val="{25790A66-0F75-4605-9D01-BBBFDCBACBD9}"/>
      </w:docPartPr>
      <w:docPartBody>
        <w:p w:rsidR="00FF08D3" w:rsidRDefault="00E74C96" w:rsidP="00E74C96">
          <w:pPr>
            <w:pStyle w:val="D6E198993718423F9DD2A8698202FFB9"/>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EYInterstate">
    <w:panose1 w:val="02000503020000020004"/>
    <w:charset w:val="00"/>
    <w:family w:val="auto"/>
    <w:pitch w:val="variable"/>
    <w:sig w:usb0="800002AF" w:usb1="5000204A"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96"/>
    <w:rsid w:val="003A37F7"/>
    <w:rsid w:val="00811EBB"/>
    <w:rsid w:val="009445BA"/>
    <w:rsid w:val="00E74C96"/>
    <w:rsid w:val="00FF06E8"/>
    <w:rsid w:val="00FF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qFormat/>
    <w:pPr>
      <w:numPr>
        <w:numId w:val="1"/>
      </w:numPr>
      <w:spacing w:after="0" w:line="240" w:lineRule="auto"/>
      <w:ind w:left="420"/>
    </w:pPr>
    <w:rPr>
      <w:rFonts w:eastAsiaTheme="minorHAnsi"/>
      <w:color w:val="595959" w:themeColor="text1" w:themeTint="A6"/>
      <w:sz w:val="18"/>
      <w:szCs w:val="18"/>
    </w:rPr>
  </w:style>
  <w:style w:type="paragraph" w:customStyle="1" w:styleId="594E441926EC4367947A03259CB8B5B8">
    <w:name w:val="594E441926EC4367947A03259CB8B5B8"/>
    <w:rsid w:val="00E74C96"/>
  </w:style>
  <w:style w:type="paragraph" w:customStyle="1" w:styleId="843897AC7DF24DF3902F9192849CEE56">
    <w:name w:val="843897AC7DF24DF3902F9192849CEE56"/>
    <w:rsid w:val="00E74C96"/>
  </w:style>
  <w:style w:type="paragraph" w:customStyle="1" w:styleId="CC61CFDD367143CA9692974987841908">
    <w:name w:val="CC61CFDD367143CA9692974987841908"/>
    <w:rsid w:val="00E74C96"/>
  </w:style>
  <w:style w:type="paragraph" w:customStyle="1" w:styleId="D6E198993718423F9DD2A8698202FFB9">
    <w:name w:val="D6E198993718423F9DD2A8698202FFB9"/>
    <w:rsid w:val="00E74C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0ED87-D13E-4E5E-BE73-246A1C6F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2022-11-14T06:27:00Z</dcterms:created>
  <dcterms:modified xsi:type="dcterms:W3CDTF">2022-11-14T06:53:00Z</dcterms:modified>
</cp:coreProperties>
</file>